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804FE" w14:textId="77777777" w:rsidR="0050216D" w:rsidRDefault="0050216D" w:rsidP="0050216D">
      <w:pPr>
        <w:pStyle w:val="Title"/>
      </w:pPr>
      <w:r>
        <w:t>REST – GET – Template</w:t>
      </w:r>
    </w:p>
    <w:p w14:paraId="44C4581E" w14:textId="77777777" w:rsidR="0050216D" w:rsidRPr="00EF3826" w:rsidRDefault="0050216D" w:rsidP="0050216D">
      <w:pPr>
        <w:pStyle w:val="Heading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Version</w:t>
      </w:r>
    </w:p>
    <w:p w14:paraId="3B755A8E" w14:textId="77777777" w:rsidR="0050216D" w:rsidRDefault="0050216D" w:rsidP="0050216D">
      <w:pPr>
        <w:rPr>
          <w:i/>
          <w:iCs/>
        </w:rPr>
      </w:pPr>
      <w:r>
        <w:rPr>
          <w:i/>
          <w:iCs/>
        </w:rPr>
        <w:t>1.0</w:t>
      </w:r>
    </w:p>
    <w:p w14:paraId="201FC365" w14:textId="77777777" w:rsidR="0050216D" w:rsidRPr="00EF3826" w:rsidRDefault="0050216D" w:rsidP="0050216D">
      <w:pPr>
        <w:pStyle w:val="Heading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API</w:t>
      </w:r>
    </w:p>
    <w:tbl>
      <w:tblPr>
        <w:tblStyle w:val="TableGridLight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9"/>
        <w:gridCol w:w="3686"/>
        <w:gridCol w:w="7229"/>
        <w:gridCol w:w="1843"/>
      </w:tblGrid>
      <w:tr w:rsidR="0050216D" w14:paraId="43F738FA" w14:textId="77777777" w:rsidTr="0050216D">
        <w:trPr>
          <w:trHeight w:val="355"/>
        </w:trPr>
        <w:tc>
          <w:tcPr>
            <w:tcW w:w="1129" w:type="dxa"/>
            <w:shd w:val="clear" w:color="auto" w:fill="E7E6E6" w:themeFill="background2"/>
            <w:vAlign w:val="center"/>
          </w:tcPr>
          <w:p w14:paraId="7D97A9F1" w14:textId="77777777" w:rsidR="0050216D" w:rsidRPr="00EF3826" w:rsidRDefault="0050216D" w:rsidP="00DA28C9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Method</w:t>
            </w:r>
          </w:p>
        </w:tc>
        <w:tc>
          <w:tcPr>
            <w:tcW w:w="3686" w:type="dxa"/>
            <w:shd w:val="clear" w:color="auto" w:fill="E7E6E6" w:themeFill="background2"/>
            <w:vAlign w:val="center"/>
          </w:tcPr>
          <w:p w14:paraId="3E5F81DB" w14:textId="77777777" w:rsidR="0050216D" w:rsidRPr="00EF3826" w:rsidRDefault="0050216D" w:rsidP="00DA28C9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Endpoint</w:t>
            </w:r>
          </w:p>
        </w:tc>
        <w:tc>
          <w:tcPr>
            <w:tcW w:w="7229" w:type="dxa"/>
            <w:shd w:val="clear" w:color="auto" w:fill="E7E6E6" w:themeFill="background2"/>
            <w:vAlign w:val="center"/>
          </w:tcPr>
          <w:p w14:paraId="71057969" w14:textId="77777777" w:rsidR="0050216D" w:rsidRPr="00EF3826" w:rsidRDefault="0050216D" w:rsidP="00DA28C9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7A0F9C97" w14:textId="77777777" w:rsidR="0050216D" w:rsidRPr="00EF3826" w:rsidRDefault="0050216D" w:rsidP="00DA28C9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Status</w:t>
            </w:r>
          </w:p>
        </w:tc>
      </w:tr>
      <w:tr w:rsidR="0050216D" w14:paraId="2D36F01E" w14:textId="77777777" w:rsidTr="00151438">
        <w:trPr>
          <w:trHeight w:val="335"/>
        </w:trPr>
        <w:tc>
          <w:tcPr>
            <w:tcW w:w="1129" w:type="dxa"/>
            <w:vAlign w:val="center"/>
          </w:tcPr>
          <w:p w14:paraId="7E51ACDA" w14:textId="77777777" w:rsidR="0050216D" w:rsidRDefault="0050216D" w:rsidP="00DA28C9">
            <w:pPr>
              <w:jc w:val="center"/>
            </w:pPr>
            <w:r>
              <w:t>GET</w:t>
            </w:r>
          </w:p>
        </w:tc>
        <w:tc>
          <w:tcPr>
            <w:tcW w:w="3686" w:type="dxa"/>
            <w:vAlign w:val="center"/>
          </w:tcPr>
          <w:p w14:paraId="1E6125D4" w14:textId="77777777" w:rsidR="0050216D" w:rsidRDefault="0050216D" w:rsidP="00DA28C9">
            <w:pPr>
              <w:jc w:val="center"/>
            </w:pPr>
            <w:r>
              <w:t>/</w:t>
            </w:r>
            <w:r w:rsidR="00B95376">
              <w:t>loans</w:t>
            </w:r>
            <w:r w:rsidR="00E42A7D">
              <w:t>/all-loans</w:t>
            </w:r>
          </w:p>
        </w:tc>
        <w:tc>
          <w:tcPr>
            <w:tcW w:w="7229" w:type="dxa"/>
            <w:vAlign w:val="center"/>
          </w:tcPr>
          <w:p w14:paraId="0FF4E898" w14:textId="77777777" w:rsidR="0050216D" w:rsidRDefault="00B95376" w:rsidP="00DA28C9">
            <w:pPr>
              <w:jc w:val="center"/>
            </w:pPr>
            <w:r>
              <w:t>Retreive all loans</w:t>
            </w:r>
          </w:p>
        </w:tc>
        <w:tc>
          <w:tcPr>
            <w:tcW w:w="1843" w:type="dxa"/>
            <w:shd w:val="clear" w:color="auto" w:fill="00B050"/>
            <w:vAlign w:val="center"/>
          </w:tcPr>
          <w:p w14:paraId="418BD9FF" w14:textId="17CC5BC6" w:rsidR="0050216D" w:rsidRDefault="00151438" w:rsidP="00DA28C9">
            <w:pPr>
              <w:jc w:val="center"/>
            </w:pPr>
            <w:r>
              <w:t>APPR</w:t>
            </w:r>
            <w:bookmarkStart w:id="0" w:name="_GoBack"/>
            <w:bookmarkEnd w:id="0"/>
            <w:r>
              <w:t>OVED</w:t>
            </w:r>
          </w:p>
        </w:tc>
      </w:tr>
    </w:tbl>
    <w:p w14:paraId="2FA678A1" w14:textId="77777777" w:rsidR="00B95376" w:rsidRDefault="00B95376" w:rsidP="0050216D">
      <w:pPr>
        <w:pStyle w:val="Heading2"/>
        <w:rPr>
          <w:sz w:val="28"/>
          <w:szCs w:val="28"/>
        </w:rPr>
      </w:pPr>
    </w:p>
    <w:p w14:paraId="206E8824" w14:textId="77777777" w:rsidR="0050216D" w:rsidRDefault="0050216D" w:rsidP="0050216D">
      <w:pPr>
        <w:pStyle w:val="Heading2"/>
        <w:rPr>
          <w:sz w:val="28"/>
          <w:szCs w:val="28"/>
        </w:rPr>
      </w:pPr>
      <w:r w:rsidRPr="00617D0C">
        <w:rPr>
          <w:sz w:val="28"/>
          <w:szCs w:val="28"/>
        </w:rPr>
        <w:t>Response Data Fields</w:t>
      </w:r>
    </w:p>
    <w:tbl>
      <w:tblPr>
        <w:tblStyle w:val="TableGridLight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96"/>
        <w:gridCol w:w="1110"/>
        <w:gridCol w:w="1701"/>
        <w:gridCol w:w="9380"/>
      </w:tblGrid>
      <w:tr w:rsidR="0050216D" w14:paraId="69F3917E" w14:textId="77777777" w:rsidTr="00DA28C9">
        <w:trPr>
          <w:trHeight w:val="340"/>
        </w:trPr>
        <w:tc>
          <w:tcPr>
            <w:tcW w:w="1696" w:type="dxa"/>
            <w:shd w:val="clear" w:color="auto" w:fill="E7E6E6" w:themeFill="background2"/>
            <w:vAlign w:val="center"/>
          </w:tcPr>
          <w:p w14:paraId="4B6983C7" w14:textId="77777777" w:rsidR="0050216D" w:rsidRPr="00EF3826" w:rsidRDefault="0050216D" w:rsidP="00DA28C9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Name</w:t>
            </w:r>
          </w:p>
        </w:tc>
        <w:tc>
          <w:tcPr>
            <w:tcW w:w="1110" w:type="dxa"/>
            <w:shd w:val="clear" w:color="auto" w:fill="E7E6E6" w:themeFill="background2"/>
            <w:vAlign w:val="center"/>
          </w:tcPr>
          <w:p w14:paraId="29F133B3" w14:textId="77777777" w:rsidR="0050216D" w:rsidRPr="00EF3826" w:rsidRDefault="0050216D" w:rsidP="00DA28C9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25591BAB" w14:textId="77777777" w:rsidR="0050216D" w:rsidRPr="00EF3826" w:rsidRDefault="0050216D" w:rsidP="00DA28C9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Format</w:t>
            </w:r>
          </w:p>
        </w:tc>
        <w:tc>
          <w:tcPr>
            <w:tcW w:w="9380" w:type="dxa"/>
            <w:shd w:val="clear" w:color="auto" w:fill="E7E6E6" w:themeFill="background2"/>
            <w:vAlign w:val="center"/>
          </w:tcPr>
          <w:p w14:paraId="66872717" w14:textId="77777777" w:rsidR="0050216D" w:rsidRDefault="0050216D" w:rsidP="00DA28C9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Description</w:t>
            </w:r>
          </w:p>
        </w:tc>
      </w:tr>
      <w:tr w:rsidR="0050216D" w14:paraId="397BC275" w14:textId="77777777" w:rsidTr="00DA28C9">
        <w:trPr>
          <w:trHeight w:val="321"/>
        </w:trPr>
        <w:tc>
          <w:tcPr>
            <w:tcW w:w="1696" w:type="dxa"/>
            <w:vAlign w:val="center"/>
          </w:tcPr>
          <w:p w14:paraId="40217D71" w14:textId="77777777" w:rsidR="0050216D" w:rsidRDefault="00B95376" w:rsidP="00DA28C9">
            <w:pPr>
              <w:jc w:val="center"/>
            </w:pPr>
            <w:r>
              <w:t>id</w:t>
            </w:r>
          </w:p>
        </w:tc>
        <w:tc>
          <w:tcPr>
            <w:tcW w:w="1110" w:type="dxa"/>
            <w:vAlign w:val="center"/>
          </w:tcPr>
          <w:p w14:paraId="5FD63CC1" w14:textId="77777777" w:rsidR="0050216D" w:rsidRDefault="00B95376" w:rsidP="00DA28C9">
            <w:pPr>
              <w:jc w:val="center"/>
            </w:pPr>
            <w:r>
              <w:t>int</w:t>
            </w:r>
          </w:p>
        </w:tc>
        <w:tc>
          <w:tcPr>
            <w:tcW w:w="1701" w:type="dxa"/>
            <w:vAlign w:val="center"/>
          </w:tcPr>
          <w:p w14:paraId="38E596C0" w14:textId="77777777" w:rsidR="0050216D" w:rsidRDefault="00B95376" w:rsidP="00DA28C9">
            <w:pPr>
              <w:jc w:val="center"/>
            </w:pPr>
            <w:r>
              <w:t>[0-9]</w:t>
            </w:r>
          </w:p>
        </w:tc>
        <w:tc>
          <w:tcPr>
            <w:tcW w:w="9380" w:type="dxa"/>
            <w:vAlign w:val="center"/>
          </w:tcPr>
          <w:p w14:paraId="5AD50709" w14:textId="77777777" w:rsidR="0050216D" w:rsidRDefault="00B95376" w:rsidP="00DA28C9">
            <w:pPr>
              <w:jc w:val="center"/>
            </w:pPr>
            <w:r>
              <w:t>Id of the loan</w:t>
            </w:r>
          </w:p>
        </w:tc>
      </w:tr>
      <w:tr w:rsidR="0050216D" w14:paraId="2EBAAD80" w14:textId="77777777" w:rsidTr="00DA28C9">
        <w:trPr>
          <w:trHeight w:val="321"/>
        </w:trPr>
        <w:tc>
          <w:tcPr>
            <w:tcW w:w="1696" w:type="dxa"/>
            <w:vAlign w:val="center"/>
          </w:tcPr>
          <w:p w14:paraId="5BDFC257" w14:textId="77777777" w:rsidR="0050216D" w:rsidRDefault="00B95376" w:rsidP="00DA28C9">
            <w:pPr>
              <w:jc w:val="center"/>
            </w:pPr>
            <w:r>
              <w:t>customer</w:t>
            </w:r>
          </w:p>
        </w:tc>
        <w:tc>
          <w:tcPr>
            <w:tcW w:w="1110" w:type="dxa"/>
            <w:vAlign w:val="center"/>
          </w:tcPr>
          <w:p w14:paraId="322F7A85" w14:textId="77777777" w:rsidR="0050216D" w:rsidRDefault="0050216D" w:rsidP="00DA28C9">
            <w:pPr>
              <w:jc w:val="center"/>
            </w:pPr>
            <w:r>
              <w:t>String</w:t>
            </w:r>
          </w:p>
        </w:tc>
        <w:tc>
          <w:tcPr>
            <w:tcW w:w="1701" w:type="dxa"/>
            <w:vAlign w:val="center"/>
          </w:tcPr>
          <w:p w14:paraId="627BFDE8" w14:textId="77777777" w:rsidR="0050216D" w:rsidRDefault="00B95376" w:rsidP="00DA28C9">
            <w:pPr>
              <w:jc w:val="center"/>
            </w:pPr>
            <w:r>
              <w:t>[A-Z0-9\-]+</w:t>
            </w:r>
          </w:p>
        </w:tc>
        <w:tc>
          <w:tcPr>
            <w:tcW w:w="9380" w:type="dxa"/>
            <w:vAlign w:val="center"/>
          </w:tcPr>
          <w:p w14:paraId="49C892F5" w14:textId="77777777" w:rsidR="0050216D" w:rsidRDefault="00085747" w:rsidP="00DA28C9">
            <w:pPr>
              <w:jc w:val="center"/>
            </w:pPr>
            <w:r>
              <w:t>Customer name</w:t>
            </w:r>
          </w:p>
        </w:tc>
      </w:tr>
      <w:tr w:rsidR="00085747" w14:paraId="2C1B02AE" w14:textId="77777777" w:rsidTr="00DA28C9">
        <w:trPr>
          <w:trHeight w:val="321"/>
        </w:trPr>
        <w:tc>
          <w:tcPr>
            <w:tcW w:w="1696" w:type="dxa"/>
            <w:vAlign w:val="center"/>
          </w:tcPr>
          <w:p w14:paraId="4A9EE1F0" w14:textId="77777777" w:rsidR="00085747" w:rsidRDefault="00085747" w:rsidP="00DA28C9">
            <w:pPr>
              <w:jc w:val="center"/>
            </w:pPr>
            <w:r>
              <w:t>staff</w:t>
            </w:r>
          </w:p>
        </w:tc>
        <w:tc>
          <w:tcPr>
            <w:tcW w:w="1110" w:type="dxa"/>
            <w:vAlign w:val="center"/>
          </w:tcPr>
          <w:p w14:paraId="4C4E973E" w14:textId="77777777" w:rsidR="00085747" w:rsidRDefault="00085747" w:rsidP="00DA28C9">
            <w:pPr>
              <w:jc w:val="center"/>
            </w:pPr>
            <w:r>
              <w:t>String</w:t>
            </w:r>
          </w:p>
        </w:tc>
        <w:tc>
          <w:tcPr>
            <w:tcW w:w="1701" w:type="dxa"/>
            <w:vAlign w:val="center"/>
          </w:tcPr>
          <w:p w14:paraId="7E0D044E" w14:textId="77777777" w:rsidR="00085747" w:rsidRDefault="00085747" w:rsidP="00DA28C9">
            <w:pPr>
              <w:jc w:val="center"/>
            </w:pPr>
            <w:r>
              <w:t>[A-Z0-9\-]+</w:t>
            </w:r>
          </w:p>
        </w:tc>
        <w:tc>
          <w:tcPr>
            <w:tcW w:w="9380" w:type="dxa"/>
            <w:vAlign w:val="center"/>
          </w:tcPr>
          <w:p w14:paraId="546B1BEC" w14:textId="77777777" w:rsidR="00085747" w:rsidRDefault="00085747" w:rsidP="00DA28C9">
            <w:pPr>
              <w:jc w:val="center"/>
            </w:pPr>
            <w:r>
              <w:t>Staff name</w:t>
            </w:r>
          </w:p>
        </w:tc>
      </w:tr>
      <w:tr w:rsidR="00085747" w14:paraId="21596809" w14:textId="77777777" w:rsidTr="00DA28C9">
        <w:trPr>
          <w:trHeight w:val="321"/>
        </w:trPr>
        <w:tc>
          <w:tcPr>
            <w:tcW w:w="1696" w:type="dxa"/>
            <w:vAlign w:val="center"/>
          </w:tcPr>
          <w:p w14:paraId="23428DCD" w14:textId="77777777" w:rsidR="00085747" w:rsidRDefault="00085747" w:rsidP="00DA28C9">
            <w:pPr>
              <w:jc w:val="center"/>
            </w:pPr>
            <w:r>
              <w:t>loanDate</w:t>
            </w:r>
          </w:p>
        </w:tc>
        <w:tc>
          <w:tcPr>
            <w:tcW w:w="1110" w:type="dxa"/>
            <w:vAlign w:val="center"/>
          </w:tcPr>
          <w:p w14:paraId="4B46BAFA" w14:textId="77777777" w:rsidR="00085747" w:rsidRDefault="00085747" w:rsidP="00DA28C9">
            <w:pPr>
              <w:jc w:val="center"/>
            </w:pPr>
            <w:r>
              <w:t>Date</w:t>
            </w:r>
          </w:p>
        </w:tc>
        <w:tc>
          <w:tcPr>
            <w:tcW w:w="1701" w:type="dxa"/>
            <w:vAlign w:val="center"/>
          </w:tcPr>
          <w:p w14:paraId="737FE9ED" w14:textId="77777777" w:rsidR="00085747" w:rsidRDefault="00085747" w:rsidP="00DA28C9">
            <w:pPr>
              <w:jc w:val="center"/>
            </w:pPr>
            <w:r>
              <w:t>yyyy-mm-dd</w:t>
            </w:r>
          </w:p>
        </w:tc>
        <w:tc>
          <w:tcPr>
            <w:tcW w:w="9380" w:type="dxa"/>
            <w:vAlign w:val="center"/>
          </w:tcPr>
          <w:p w14:paraId="0D3E1286" w14:textId="77777777" w:rsidR="00085747" w:rsidRDefault="00085747" w:rsidP="00DA28C9">
            <w:pPr>
              <w:jc w:val="center"/>
            </w:pPr>
            <w:r>
              <w:t>Date of creation of loan</w:t>
            </w:r>
          </w:p>
        </w:tc>
      </w:tr>
      <w:tr w:rsidR="00085747" w14:paraId="577D1E9B" w14:textId="77777777" w:rsidTr="00DA28C9">
        <w:trPr>
          <w:trHeight w:val="321"/>
        </w:trPr>
        <w:tc>
          <w:tcPr>
            <w:tcW w:w="1696" w:type="dxa"/>
            <w:vAlign w:val="center"/>
          </w:tcPr>
          <w:p w14:paraId="7DF8F470" w14:textId="77777777" w:rsidR="00085747" w:rsidRDefault="00085747" w:rsidP="00DA28C9">
            <w:pPr>
              <w:jc w:val="center"/>
            </w:pPr>
            <w:r>
              <w:t>returnDate</w:t>
            </w:r>
          </w:p>
        </w:tc>
        <w:tc>
          <w:tcPr>
            <w:tcW w:w="1110" w:type="dxa"/>
            <w:vAlign w:val="center"/>
          </w:tcPr>
          <w:p w14:paraId="52C65E5A" w14:textId="77777777" w:rsidR="00085747" w:rsidRDefault="00085747" w:rsidP="00DA28C9">
            <w:pPr>
              <w:jc w:val="center"/>
            </w:pPr>
            <w:r>
              <w:t>Date</w:t>
            </w:r>
          </w:p>
        </w:tc>
        <w:tc>
          <w:tcPr>
            <w:tcW w:w="1701" w:type="dxa"/>
            <w:vAlign w:val="center"/>
          </w:tcPr>
          <w:p w14:paraId="1F1E91AB" w14:textId="77777777" w:rsidR="00085747" w:rsidRDefault="00085747" w:rsidP="00085747">
            <w:pPr>
              <w:jc w:val="center"/>
            </w:pPr>
            <w:r>
              <w:t>yyyy-mm-dd</w:t>
            </w:r>
          </w:p>
        </w:tc>
        <w:tc>
          <w:tcPr>
            <w:tcW w:w="9380" w:type="dxa"/>
            <w:vAlign w:val="center"/>
          </w:tcPr>
          <w:p w14:paraId="72C700F8" w14:textId="77777777" w:rsidR="00085747" w:rsidRDefault="00085747" w:rsidP="00DA28C9">
            <w:pPr>
              <w:jc w:val="center"/>
            </w:pPr>
            <w:r>
              <w:t>Date of expiration of loan</w:t>
            </w:r>
          </w:p>
        </w:tc>
      </w:tr>
      <w:tr w:rsidR="00085747" w14:paraId="17D0D31D" w14:textId="77777777" w:rsidTr="00DA28C9">
        <w:trPr>
          <w:trHeight w:val="321"/>
        </w:trPr>
        <w:tc>
          <w:tcPr>
            <w:tcW w:w="1696" w:type="dxa"/>
            <w:vAlign w:val="center"/>
          </w:tcPr>
          <w:p w14:paraId="760C0B87" w14:textId="77777777" w:rsidR="00085747" w:rsidRDefault="00085747" w:rsidP="00DA28C9">
            <w:pPr>
              <w:jc w:val="center"/>
            </w:pPr>
            <w:r>
              <w:t>books</w:t>
            </w:r>
          </w:p>
        </w:tc>
        <w:tc>
          <w:tcPr>
            <w:tcW w:w="1110" w:type="dxa"/>
            <w:vAlign w:val="center"/>
          </w:tcPr>
          <w:p w14:paraId="47233779" w14:textId="77777777" w:rsidR="00085747" w:rsidRDefault="00085747" w:rsidP="00DA28C9">
            <w:pPr>
              <w:jc w:val="center"/>
            </w:pPr>
            <w:r>
              <w:t>List</w:t>
            </w:r>
          </w:p>
        </w:tc>
        <w:tc>
          <w:tcPr>
            <w:tcW w:w="1701" w:type="dxa"/>
            <w:vAlign w:val="center"/>
          </w:tcPr>
          <w:p w14:paraId="2D13F97F" w14:textId="77777777" w:rsidR="00085747" w:rsidRDefault="00085747" w:rsidP="00085747">
            <w:pPr>
              <w:jc w:val="center"/>
            </w:pPr>
            <w:r>
              <w:t>[A-Z0-9\-]+</w:t>
            </w:r>
          </w:p>
        </w:tc>
        <w:tc>
          <w:tcPr>
            <w:tcW w:w="9380" w:type="dxa"/>
            <w:vAlign w:val="center"/>
          </w:tcPr>
          <w:p w14:paraId="72573D1F" w14:textId="77777777" w:rsidR="00085747" w:rsidRDefault="00085747" w:rsidP="00DA28C9">
            <w:pPr>
              <w:jc w:val="center"/>
            </w:pPr>
            <w:r>
              <w:t>List of books affected by the loan</w:t>
            </w:r>
          </w:p>
        </w:tc>
      </w:tr>
    </w:tbl>
    <w:p w14:paraId="413FB4F6" w14:textId="77777777" w:rsidR="0050216D" w:rsidRDefault="0050216D" w:rsidP="0050216D">
      <w:pPr>
        <w:pStyle w:val="Heading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Example Request/Response</w:t>
      </w:r>
    </w:p>
    <w:p w14:paraId="440E0866" w14:textId="77777777" w:rsidR="0050216D" w:rsidRPr="00617D0C" w:rsidRDefault="0050216D" w:rsidP="0050216D">
      <w:pPr>
        <w:pStyle w:val="Heading2"/>
        <w:rPr>
          <w:sz w:val="28"/>
          <w:szCs w:val="28"/>
        </w:rPr>
      </w:pPr>
      <w:r w:rsidRPr="00617D0C">
        <w:rPr>
          <w:sz w:val="28"/>
          <w:szCs w:val="28"/>
        </w:rPr>
        <w:t xml:space="preserve">Example 1. </w:t>
      </w:r>
      <w:r>
        <w:rPr>
          <w:sz w:val="28"/>
          <w:szCs w:val="28"/>
        </w:rPr>
        <w:t>Item Found</w:t>
      </w:r>
    </w:p>
    <w:tbl>
      <w:tblPr>
        <w:tblStyle w:val="TableGridLight"/>
        <w:tblW w:w="1415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5"/>
        <w:gridCol w:w="5369"/>
        <w:gridCol w:w="994"/>
        <w:gridCol w:w="6792"/>
      </w:tblGrid>
      <w:tr w:rsidR="0050216D" w14:paraId="5C9188BD" w14:textId="77777777" w:rsidTr="004D45AF">
        <w:trPr>
          <w:trHeight w:val="440"/>
        </w:trPr>
        <w:tc>
          <w:tcPr>
            <w:tcW w:w="5665" w:type="dxa"/>
            <w:gridSpan w:val="2"/>
            <w:shd w:val="clear" w:color="auto" w:fill="E7E6E6" w:themeFill="background2"/>
            <w:vAlign w:val="center"/>
          </w:tcPr>
          <w:p w14:paraId="69651262" w14:textId="77777777" w:rsidR="0050216D" w:rsidRPr="00EF3826" w:rsidRDefault="0050216D" w:rsidP="00DA28C9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Request</w:t>
            </w:r>
          </w:p>
        </w:tc>
        <w:tc>
          <w:tcPr>
            <w:tcW w:w="8485" w:type="dxa"/>
            <w:gridSpan w:val="2"/>
            <w:shd w:val="clear" w:color="auto" w:fill="E7E6E6" w:themeFill="background2"/>
            <w:vAlign w:val="center"/>
          </w:tcPr>
          <w:p w14:paraId="657F37EE" w14:textId="77777777" w:rsidR="0050216D" w:rsidRDefault="0050216D" w:rsidP="00DA28C9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Response</w:t>
            </w:r>
          </w:p>
        </w:tc>
      </w:tr>
      <w:tr w:rsidR="0050216D" w14:paraId="1F364994" w14:textId="77777777" w:rsidTr="004D45AF">
        <w:trPr>
          <w:trHeight w:val="414"/>
        </w:trPr>
        <w:tc>
          <w:tcPr>
            <w:tcW w:w="1584" w:type="dxa"/>
            <w:shd w:val="clear" w:color="auto" w:fill="E7E6E6" w:themeFill="background2"/>
            <w:vAlign w:val="center"/>
          </w:tcPr>
          <w:p w14:paraId="5637AE59" w14:textId="77777777" w:rsidR="0050216D" w:rsidRPr="00EE0543" w:rsidRDefault="0050216D" w:rsidP="00DA28C9">
            <w:pPr>
              <w:rPr>
                <w:rStyle w:val="Strong"/>
              </w:rPr>
            </w:pPr>
            <w:r w:rsidRPr="00EE0543">
              <w:rPr>
                <w:rStyle w:val="Strong"/>
              </w:rPr>
              <w:t>HTTP Mettod</w:t>
            </w:r>
          </w:p>
        </w:tc>
        <w:tc>
          <w:tcPr>
            <w:tcW w:w="4081" w:type="dxa"/>
            <w:vAlign w:val="center"/>
          </w:tcPr>
          <w:p w14:paraId="3128778E" w14:textId="77777777" w:rsidR="0050216D" w:rsidRPr="0032767A" w:rsidRDefault="0050216D" w:rsidP="00DA28C9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G</w:t>
            </w:r>
            <w:r>
              <w:rPr>
                <w:rStyle w:val="Strong"/>
              </w:rPr>
              <w:t>ET</w:t>
            </w:r>
          </w:p>
        </w:tc>
        <w:tc>
          <w:tcPr>
            <w:tcW w:w="1560" w:type="dxa"/>
            <w:shd w:val="clear" w:color="auto" w:fill="E7E6E6" w:themeFill="background2"/>
            <w:vAlign w:val="center"/>
          </w:tcPr>
          <w:p w14:paraId="787F59A6" w14:textId="77777777" w:rsidR="0050216D" w:rsidRPr="00EE0543" w:rsidRDefault="0050216D" w:rsidP="00DA28C9">
            <w:pPr>
              <w:rPr>
                <w:rStyle w:val="Strong"/>
              </w:rPr>
            </w:pPr>
            <w:r>
              <w:rPr>
                <w:rStyle w:val="Strong"/>
              </w:rPr>
              <w:t>HTTP Status</w:t>
            </w:r>
          </w:p>
        </w:tc>
        <w:tc>
          <w:tcPr>
            <w:tcW w:w="6925" w:type="dxa"/>
            <w:vAlign w:val="center"/>
          </w:tcPr>
          <w:p w14:paraId="489F380E" w14:textId="77777777" w:rsidR="0050216D" w:rsidRPr="0032767A" w:rsidRDefault="0050216D" w:rsidP="00DA28C9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200 O</w:t>
            </w:r>
            <w:r w:rsidRPr="0050216D">
              <w:rPr>
                <w:rStyle w:val="Strong"/>
                <w:b w:val="0"/>
                <w:bCs w:val="0"/>
              </w:rPr>
              <w:t>K</w:t>
            </w:r>
          </w:p>
        </w:tc>
      </w:tr>
      <w:tr w:rsidR="00B4577D" w14:paraId="2643E65D" w14:textId="77777777" w:rsidTr="004D45AF">
        <w:trPr>
          <w:trHeight w:val="421"/>
        </w:trPr>
        <w:tc>
          <w:tcPr>
            <w:tcW w:w="1584" w:type="dxa"/>
            <w:shd w:val="clear" w:color="auto" w:fill="E7E6E6" w:themeFill="background2"/>
            <w:vAlign w:val="center"/>
          </w:tcPr>
          <w:p w14:paraId="00B17A1A" w14:textId="77777777" w:rsidR="0050216D" w:rsidRPr="00EE0543" w:rsidRDefault="0050216D" w:rsidP="00DA28C9">
            <w:pPr>
              <w:rPr>
                <w:rStyle w:val="Strong"/>
              </w:rPr>
            </w:pPr>
            <w:r>
              <w:rPr>
                <w:rStyle w:val="Strong"/>
              </w:rPr>
              <w:lastRenderedPageBreak/>
              <w:t>URL</w:t>
            </w:r>
          </w:p>
        </w:tc>
        <w:tc>
          <w:tcPr>
            <w:tcW w:w="4081" w:type="dxa"/>
            <w:vAlign w:val="center"/>
          </w:tcPr>
          <w:p w14:paraId="33A5E7ED" w14:textId="77777777" w:rsidR="0050216D" w:rsidRPr="0032767A" w:rsidRDefault="00E42A7D" w:rsidP="00DA28C9">
            <w:pPr>
              <w:rPr>
                <w:rStyle w:val="Strong"/>
                <w:b w:val="0"/>
                <w:bCs w:val="0"/>
              </w:rPr>
            </w:pPr>
            <w:r>
              <w:t>https://localhost:8080/v1/library/management/loans/all-loans</w:t>
            </w:r>
          </w:p>
        </w:tc>
        <w:tc>
          <w:tcPr>
            <w:tcW w:w="1560" w:type="dxa"/>
            <w:shd w:val="clear" w:color="auto" w:fill="E7E6E6" w:themeFill="background2"/>
          </w:tcPr>
          <w:p w14:paraId="7EBF3694" w14:textId="77777777" w:rsidR="0050216D" w:rsidRDefault="0050216D" w:rsidP="00DA28C9">
            <w:pPr>
              <w:rPr>
                <w:rStyle w:val="Strong"/>
              </w:rPr>
            </w:pPr>
          </w:p>
        </w:tc>
        <w:tc>
          <w:tcPr>
            <w:tcW w:w="6925" w:type="dxa"/>
            <w:vAlign w:val="center"/>
          </w:tcPr>
          <w:p w14:paraId="089DBC0D" w14:textId="77777777" w:rsidR="0050216D" w:rsidRPr="0032767A" w:rsidRDefault="0050216D" w:rsidP="00DA28C9">
            <w:pPr>
              <w:rPr>
                <w:rStyle w:val="Strong"/>
                <w:b w:val="0"/>
                <w:bCs w:val="0"/>
              </w:rPr>
            </w:pPr>
          </w:p>
        </w:tc>
      </w:tr>
      <w:tr w:rsidR="00B4577D" w14:paraId="12AD5701" w14:textId="77777777" w:rsidTr="004D45AF">
        <w:trPr>
          <w:trHeight w:val="421"/>
        </w:trPr>
        <w:tc>
          <w:tcPr>
            <w:tcW w:w="1584" w:type="dxa"/>
            <w:shd w:val="clear" w:color="auto" w:fill="E7E6E6" w:themeFill="background2"/>
            <w:vAlign w:val="center"/>
          </w:tcPr>
          <w:p w14:paraId="15E934A3" w14:textId="77777777" w:rsidR="0050216D" w:rsidRDefault="0050216D" w:rsidP="00DA28C9">
            <w:pPr>
              <w:rPr>
                <w:rStyle w:val="Strong"/>
              </w:rPr>
            </w:pPr>
            <w:r>
              <w:rPr>
                <w:rStyle w:val="Strong"/>
              </w:rPr>
              <w:t>Headers</w:t>
            </w:r>
          </w:p>
        </w:tc>
        <w:tc>
          <w:tcPr>
            <w:tcW w:w="4081" w:type="dxa"/>
            <w:vAlign w:val="center"/>
          </w:tcPr>
          <w:p w14:paraId="2E950332" w14:textId="77777777" w:rsidR="0050216D" w:rsidRPr="0032767A" w:rsidRDefault="0050216D" w:rsidP="0050216D">
            <w:pPr>
              <w:rPr>
                <w:rStyle w:val="Strong"/>
                <w:b w:val="0"/>
                <w:bCs w:val="0"/>
              </w:rPr>
            </w:pPr>
            <w:r w:rsidRPr="00DC2A08">
              <w:rPr>
                <w:rStyle w:val="Strong"/>
              </w:rPr>
              <w:t>accept:</w:t>
            </w:r>
            <w:r>
              <w:rPr>
                <w:rStyle w:val="Strong"/>
                <w:b w:val="0"/>
                <w:bCs w:val="0"/>
              </w:rPr>
              <w:t xml:space="preserve"> application/json</w:t>
            </w:r>
          </w:p>
        </w:tc>
        <w:tc>
          <w:tcPr>
            <w:tcW w:w="1560" w:type="dxa"/>
            <w:shd w:val="clear" w:color="auto" w:fill="E7E6E6" w:themeFill="background2"/>
          </w:tcPr>
          <w:p w14:paraId="25A84E90" w14:textId="77777777" w:rsidR="0050216D" w:rsidRDefault="0050216D" w:rsidP="00DA28C9">
            <w:pPr>
              <w:rPr>
                <w:rStyle w:val="Strong"/>
              </w:rPr>
            </w:pPr>
            <w:r>
              <w:rPr>
                <w:rStyle w:val="Strong"/>
              </w:rPr>
              <w:t>Headers</w:t>
            </w:r>
          </w:p>
        </w:tc>
        <w:tc>
          <w:tcPr>
            <w:tcW w:w="6925" w:type="dxa"/>
            <w:vAlign w:val="center"/>
          </w:tcPr>
          <w:p w14:paraId="44DAA309" w14:textId="77777777" w:rsidR="0050216D" w:rsidRPr="0032767A" w:rsidRDefault="0050216D" w:rsidP="0050216D">
            <w:pPr>
              <w:rPr>
                <w:rStyle w:val="Strong"/>
                <w:b w:val="0"/>
                <w:bCs w:val="0"/>
              </w:rPr>
            </w:pPr>
            <w:r w:rsidRPr="00DC2A08">
              <w:rPr>
                <w:rStyle w:val="Strong"/>
              </w:rPr>
              <w:t>content-type:</w:t>
            </w:r>
            <w:r>
              <w:rPr>
                <w:rStyle w:val="Strong"/>
                <w:b w:val="0"/>
                <w:bCs w:val="0"/>
              </w:rPr>
              <w:t xml:space="preserve"> application/json</w:t>
            </w:r>
          </w:p>
        </w:tc>
      </w:tr>
      <w:tr w:rsidR="00B4577D" w14:paraId="03FC9599" w14:textId="77777777" w:rsidTr="004D45AF">
        <w:trPr>
          <w:trHeight w:val="8481"/>
        </w:trPr>
        <w:tc>
          <w:tcPr>
            <w:tcW w:w="1584" w:type="dxa"/>
            <w:shd w:val="clear" w:color="auto" w:fill="E7E6E6" w:themeFill="background2"/>
            <w:vAlign w:val="center"/>
          </w:tcPr>
          <w:p w14:paraId="1EEF86D3" w14:textId="77777777" w:rsidR="0050216D" w:rsidRDefault="0050216D" w:rsidP="00DA28C9">
            <w:pPr>
              <w:rPr>
                <w:rStyle w:val="Strong"/>
              </w:rPr>
            </w:pPr>
            <w:r>
              <w:rPr>
                <w:rStyle w:val="Strong"/>
              </w:rPr>
              <w:lastRenderedPageBreak/>
              <w:t>Data</w:t>
            </w:r>
          </w:p>
        </w:tc>
        <w:tc>
          <w:tcPr>
            <w:tcW w:w="4081" w:type="dxa"/>
          </w:tcPr>
          <w:p w14:paraId="66140EBD" w14:textId="77777777" w:rsidR="0050216D" w:rsidRDefault="0050216D" w:rsidP="00DA28C9">
            <w:pPr>
              <w:rPr>
                <w:rStyle w:val="Strong"/>
                <w:b w:val="0"/>
                <w:bCs w:val="0"/>
              </w:rPr>
            </w:pPr>
          </w:p>
          <w:p w14:paraId="2A864A71" w14:textId="77777777" w:rsidR="00B4577D" w:rsidRPr="00B4577D" w:rsidRDefault="00B4577D" w:rsidP="00B4577D"/>
          <w:p w14:paraId="7CE2AC76" w14:textId="77777777" w:rsidR="00B4577D" w:rsidRPr="00B4577D" w:rsidRDefault="00B4577D" w:rsidP="00B4577D"/>
          <w:p w14:paraId="1EFF1BC9" w14:textId="77777777" w:rsidR="00B4577D" w:rsidRPr="00B4577D" w:rsidRDefault="00B4577D" w:rsidP="00B4577D"/>
          <w:p w14:paraId="3BD9BDAB" w14:textId="77777777" w:rsidR="00B4577D" w:rsidRPr="00B4577D" w:rsidRDefault="00B4577D" w:rsidP="00B4577D"/>
          <w:p w14:paraId="2B4E262F" w14:textId="77777777" w:rsidR="00B4577D" w:rsidRPr="00B4577D" w:rsidRDefault="00B4577D" w:rsidP="00B4577D"/>
          <w:p w14:paraId="701BA37A" w14:textId="77777777" w:rsidR="00B4577D" w:rsidRDefault="00B4577D" w:rsidP="00B4577D">
            <w:pPr>
              <w:rPr>
                <w:rStyle w:val="Strong"/>
                <w:b w:val="0"/>
                <w:bCs w:val="0"/>
              </w:rPr>
            </w:pPr>
          </w:p>
          <w:p w14:paraId="6F5B6751" w14:textId="77777777" w:rsidR="00B4577D" w:rsidRPr="00B4577D" w:rsidRDefault="00B4577D" w:rsidP="00B4577D"/>
          <w:p w14:paraId="20979320" w14:textId="77777777" w:rsidR="00B4577D" w:rsidRPr="00B4577D" w:rsidRDefault="00B4577D" w:rsidP="00B4577D"/>
          <w:p w14:paraId="71F40079" w14:textId="77777777" w:rsidR="00B4577D" w:rsidRDefault="00B4577D" w:rsidP="00B4577D">
            <w:pPr>
              <w:rPr>
                <w:rStyle w:val="Strong"/>
                <w:b w:val="0"/>
                <w:bCs w:val="0"/>
              </w:rPr>
            </w:pPr>
          </w:p>
          <w:p w14:paraId="38C31798" w14:textId="77777777" w:rsidR="00B4577D" w:rsidRPr="00B4577D" w:rsidRDefault="00B4577D" w:rsidP="00B4577D"/>
        </w:tc>
        <w:tc>
          <w:tcPr>
            <w:tcW w:w="1560" w:type="dxa"/>
            <w:shd w:val="clear" w:color="auto" w:fill="E7E6E6" w:themeFill="background2"/>
            <w:vAlign w:val="center"/>
          </w:tcPr>
          <w:p w14:paraId="2F6D02F4" w14:textId="77777777" w:rsidR="0050216D" w:rsidRDefault="0050216D" w:rsidP="00DA28C9">
            <w:pPr>
              <w:rPr>
                <w:rStyle w:val="Strong"/>
              </w:rPr>
            </w:pPr>
            <w:r>
              <w:rPr>
                <w:rStyle w:val="Strong"/>
              </w:rPr>
              <w:t>Data</w:t>
            </w:r>
          </w:p>
        </w:tc>
        <w:tc>
          <w:tcPr>
            <w:tcW w:w="6925" w:type="dxa"/>
          </w:tcPr>
          <w:p w14:paraId="0417113A" w14:textId="77777777" w:rsidR="0050216D" w:rsidRPr="0032767A" w:rsidRDefault="0050216D" w:rsidP="00DA28C9">
            <w:pPr>
              <w:rPr>
                <w:rStyle w:val="Strong"/>
                <w:b w:val="0"/>
                <w:bCs w:val="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D83E3EB" wp14:editId="47CBA0A3">
                      <wp:simplePos x="0" y="0"/>
                      <wp:positionH relativeFrom="margin">
                        <wp:posOffset>69215</wp:posOffset>
                      </wp:positionH>
                      <wp:positionV relativeFrom="margin">
                        <wp:posOffset>0</wp:posOffset>
                      </wp:positionV>
                      <wp:extent cx="4145280" cy="5341620"/>
                      <wp:effectExtent l="0" t="0" r="26670" b="11430"/>
                      <wp:wrapSquare wrapText="bothSides"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5280" cy="5341620"/>
                              </a:xfrm>
                              <a:prstGeom prst="roundRect">
                                <a:avLst>
                                  <a:gd name="adj" fmla="val 5039"/>
                                </a:avLst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5EC1DD" w14:textId="77777777" w:rsidR="0050216D" w:rsidRPr="00D674EB" w:rsidRDefault="00E42A7D" w:rsidP="0050216D">
                                  <w:pPr>
                                    <w:spacing w:after="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</w:rPr>
                                    <w:t xml:space="preserve">[ </w:t>
                                  </w:r>
                                  <w:r w:rsidR="0050216D" w:rsidRPr="00D674EB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</w:rPr>
                                    <w:t>{</w:t>
                                  </w:r>
                                </w:p>
                                <w:p w14:paraId="5E402AC7" w14:textId="77777777" w:rsidR="0050216D" w:rsidRPr="00D674EB" w:rsidRDefault="0050216D" w:rsidP="0050216D">
                                  <w:pPr>
                                    <w:spacing w:after="0"/>
                                    <w:ind w:left="72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 w:rsidRPr="00D674EB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“</w:t>
                                  </w:r>
                                  <w:r w:rsidR="00085747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id</w:t>
                                  </w:r>
                                  <w:r w:rsidRPr="00D674EB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”: “</w:t>
                                  </w:r>
                                  <w:r w:rsidR="00085747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number</w:t>
                                  </w:r>
                                  <w:r w:rsidRPr="00D674EB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”,</w:t>
                                  </w:r>
                                </w:p>
                                <w:p w14:paraId="5EB5F8EC" w14:textId="77777777" w:rsidR="0050216D" w:rsidRDefault="0050216D" w:rsidP="0050216D">
                                  <w:pPr>
                                    <w:spacing w:after="0"/>
                                    <w:ind w:left="72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 w:rsidRPr="00D674EB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“</w:t>
                                  </w:r>
                                  <w:r w:rsidR="00085747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customer</w:t>
                                  </w:r>
                                  <w:r w:rsidRPr="00D674EB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”: “</w:t>
                                  </w:r>
                                  <w:r w:rsidR="002615D2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customer name”</w:t>
                                  </w:r>
                                  <w:r w:rsidRPr="00D674EB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,</w:t>
                                  </w:r>
                                </w:p>
                                <w:p w14:paraId="061B4D68" w14:textId="77777777" w:rsidR="00085747" w:rsidRDefault="00085747" w:rsidP="0050216D">
                                  <w:pPr>
                                    <w:spacing w:after="0"/>
                                    <w:ind w:left="72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“staff”</w:t>
                                  </w:r>
                                  <w:r w:rsidR="002615D2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: “staff name”,</w:t>
                                  </w:r>
                                </w:p>
                                <w:p w14:paraId="60752FD3" w14:textId="77777777" w:rsidR="00085747" w:rsidRDefault="00085747" w:rsidP="0050216D">
                                  <w:pPr>
                                    <w:spacing w:after="0"/>
                                    <w:ind w:left="72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“loanDate”</w:t>
                                  </w:r>
                                  <w:r w:rsidR="002615D2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: “some date”,</w:t>
                                  </w:r>
                                </w:p>
                                <w:p w14:paraId="0AB88F77" w14:textId="77777777" w:rsidR="00085747" w:rsidRDefault="00085747" w:rsidP="0050216D">
                                  <w:pPr>
                                    <w:spacing w:after="0"/>
                                    <w:ind w:left="72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“returnDate”</w:t>
                                  </w:r>
                                  <w:r w:rsidR="002615D2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: “some date”,</w:t>
                                  </w:r>
                                </w:p>
                                <w:p w14:paraId="65648B97" w14:textId="77777777" w:rsidR="002615D2" w:rsidRDefault="00085747" w:rsidP="002615D2">
                                  <w:pPr>
                                    <w:spacing w:after="0"/>
                                    <w:ind w:left="72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“books”</w:t>
                                  </w:r>
                                  <w:r w:rsidR="002615D2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 xml:space="preserve">: </w:t>
                                  </w:r>
                                  <w:r w:rsidR="00C70A5D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{</w:t>
                                  </w:r>
                                  <w:r w:rsidR="002615D2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 xml:space="preserve">“Book: </w:t>
                                  </w:r>
                                  <w:r w:rsidR="00C70A5D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{</w:t>
                                  </w:r>
                                </w:p>
                                <w:p w14:paraId="5D4C0502" w14:textId="77777777" w:rsidR="002615D2" w:rsidRDefault="002615D2" w:rsidP="00C70A5D">
                                  <w:pPr>
                                    <w:spacing w:after="0"/>
                                    <w:ind w:left="720" w:firstLine="72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“id”: “number”,</w:t>
                                  </w:r>
                                </w:p>
                                <w:p w14:paraId="4868FFCF" w14:textId="77777777" w:rsidR="002615D2" w:rsidRDefault="002615D2" w:rsidP="00C70A5D">
                                  <w:pPr>
                                    <w:spacing w:after="0"/>
                                    <w:ind w:left="720" w:firstLine="72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“name”: “book name”</w:t>
                                  </w:r>
                                  <w:r w:rsidR="00C70A5D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,</w:t>
                                  </w:r>
                                </w:p>
                                <w:p w14:paraId="7F2A791E" w14:textId="77777777" w:rsidR="00C70A5D" w:rsidRDefault="002615D2" w:rsidP="00C70A5D">
                                  <w:pPr>
                                    <w:spacing w:after="0"/>
                                    <w:ind w:left="720" w:firstLine="72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“edition”: “</w:t>
                                  </w:r>
                                  <w:r w:rsidR="00C70A5D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number edition”,</w:t>
                                  </w:r>
                                </w:p>
                                <w:p w14:paraId="1B757AB2" w14:textId="77777777" w:rsidR="00C70A5D" w:rsidRDefault="00C70A5D" w:rsidP="00C70A5D">
                                  <w:pPr>
                                    <w:spacing w:after="0"/>
                                    <w:ind w:left="720" w:firstLine="72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“editorial”: “editorial name”,</w:t>
                                  </w:r>
                                </w:p>
                                <w:p w14:paraId="04F0CFD1" w14:textId="77777777" w:rsidR="00C70A5D" w:rsidRDefault="00C70A5D" w:rsidP="00C70A5D">
                                  <w:pPr>
                                    <w:spacing w:after="0"/>
                                    <w:ind w:left="720" w:firstLine="72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“books”: “number of books”,</w:t>
                                  </w:r>
                                </w:p>
                                <w:p w14:paraId="25612D8A" w14:textId="77777777" w:rsidR="00C70A5D" w:rsidRDefault="00C70A5D" w:rsidP="00C70A5D">
                                  <w:pPr>
                                    <w:spacing w:after="0"/>
                                    <w:ind w:left="720" w:firstLine="72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“category”: “category name”,</w:t>
                                  </w:r>
                                </w:p>
                                <w:p w14:paraId="1C1CCBD8" w14:textId="77777777" w:rsidR="00C70A5D" w:rsidRDefault="00C70A5D" w:rsidP="00C70A5D">
                                  <w:pPr>
                                    <w:spacing w:after="0"/>
                                    <w:ind w:left="720" w:firstLine="72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“Authors”: {“Author: {</w:t>
                                  </w:r>
                                </w:p>
                                <w:p w14:paraId="17C4E69A" w14:textId="77777777" w:rsidR="00C70A5D" w:rsidRDefault="00C70A5D" w:rsidP="004D45AF">
                                  <w:pPr>
                                    <w:spacing w:after="0"/>
                                    <w:ind w:left="2160" w:firstLine="72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“id”: “number”</w:t>
                                  </w:r>
                                  <w:r w:rsidR="004D45AF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,</w:t>
                                  </w:r>
                                </w:p>
                                <w:p w14:paraId="77CF6035" w14:textId="77777777" w:rsidR="004D45AF" w:rsidRDefault="004D45AF" w:rsidP="004D45AF">
                                  <w:pPr>
                                    <w:spacing w:after="0"/>
                                    <w:ind w:left="2160" w:firstLine="72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“name”: “author name”,</w:t>
                                  </w:r>
                                </w:p>
                                <w:p w14:paraId="69AACF48" w14:textId="77777777" w:rsidR="004D45AF" w:rsidRDefault="004D45AF" w:rsidP="004D45AF">
                                  <w:pPr>
                                    <w:spacing w:after="0"/>
                                    <w:ind w:left="2160" w:firstLine="72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“lastName”: “author lastname”,</w:t>
                                  </w:r>
                                </w:p>
                                <w:p w14:paraId="58DEEB13" w14:textId="77777777" w:rsidR="004D45AF" w:rsidRDefault="004D45AF" w:rsidP="004D45AF">
                                  <w:pPr>
                                    <w:spacing w:after="0"/>
                                    <w:ind w:left="2160" w:firstLine="72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 xml:space="preserve">“nationality”: “author nationality” </w:t>
                                  </w:r>
                                </w:p>
                                <w:p w14:paraId="7AED23A5" w14:textId="77777777" w:rsidR="004D45AF" w:rsidRDefault="004D45AF" w:rsidP="004D45AF">
                                  <w:pPr>
                                    <w:spacing w:after="0"/>
                                    <w:ind w:left="360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 xml:space="preserve">   } </w:t>
                                  </w:r>
                                </w:p>
                                <w:p w14:paraId="767D78C9" w14:textId="77777777" w:rsidR="00C70A5D" w:rsidRDefault="00C70A5D" w:rsidP="00C70A5D">
                                  <w:pPr>
                                    <w:spacing w:after="0"/>
                                    <w:ind w:left="2160" w:firstLine="72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}</w:t>
                                  </w:r>
                                  <w:r w:rsidR="004D45AF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,</w:t>
                                  </w:r>
                                </w:p>
                                <w:p w14:paraId="468F9CFF" w14:textId="77777777" w:rsidR="004D45AF" w:rsidRDefault="004D45AF" w:rsidP="004D45AF">
                                  <w:pPr>
                                    <w:spacing w:after="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ab/>
                                  </w: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ab/>
                                    <w:t>“language”: “book language”</w:t>
                                  </w:r>
                                </w:p>
                                <w:p w14:paraId="0E86C4B9" w14:textId="77777777" w:rsidR="004D45AF" w:rsidRDefault="002615D2" w:rsidP="002615D2">
                                  <w:pPr>
                                    <w:spacing w:after="0"/>
                                    <w:ind w:left="72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 xml:space="preserve"> </w:t>
                                  </w:r>
                                  <w:r w:rsidR="004D45AF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ab/>
                                  </w:r>
                                  <w:r w:rsidR="004D45AF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ab/>
                                  </w:r>
                                  <w:r w:rsidR="004D45AF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ab/>
                                    <w:t>}</w:t>
                                  </w:r>
                                </w:p>
                                <w:p w14:paraId="633597C4" w14:textId="77777777" w:rsidR="00085747" w:rsidRPr="00D674EB" w:rsidRDefault="004D45AF" w:rsidP="004D45AF">
                                  <w:pPr>
                                    <w:spacing w:after="0"/>
                                    <w:ind w:left="144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 xml:space="preserve">    </w:t>
                                  </w:r>
                                  <w:r w:rsidR="002615D2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}</w:t>
                                  </w:r>
                                </w:p>
                                <w:p w14:paraId="1A0C1AA3" w14:textId="77777777" w:rsidR="0050216D" w:rsidRPr="00D674EB" w:rsidRDefault="0050216D" w:rsidP="0050216D">
                                  <w:pPr>
                                    <w:spacing w:after="0"/>
                                    <w:ind w:left="72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538135" w:themeColor="accent6" w:themeShade="BF"/>
                                    </w:rPr>
                                  </w:pPr>
                                  <w:r w:rsidRPr="00D674EB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538135" w:themeColor="accent6" w:themeShade="BF"/>
                                    </w:rPr>
                                    <w:t>// additional attributes used</w:t>
                                  </w: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538135" w:themeColor="accent6" w:themeShade="BF"/>
                                    </w:rPr>
                                    <w:t xml:space="preserve"> for item creation</w:t>
                                  </w:r>
                                  <w:r w:rsidRPr="00D674EB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538135" w:themeColor="accent6" w:themeShade="BF"/>
                                    </w:rPr>
                                    <w:t xml:space="preserve"> </w:t>
                                  </w:r>
                                </w:p>
                                <w:p w14:paraId="5D66B049" w14:textId="77777777" w:rsidR="0050216D" w:rsidRPr="00D674EB" w:rsidRDefault="0050216D" w:rsidP="0050216D">
                                  <w:pPr>
                                    <w:spacing w:after="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</w:rPr>
                                  </w:pPr>
                                  <w:r w:rsidRPr="00D674EB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</w:rPr>
                                    <w:t>}</w:t>
                                  </w:r>
                                  <w:r w:rsidR="00E42A7D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</w:rPr>
                                    <w:t xml:space="preserve"> 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E759D7" id="Rectangle: Rounded Corners 8" o:spid="_x0000_s1026" style="position:absolute;margin-left:5.45pt;margin-top:0;width:326.4pt;height:420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33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" fillcolor="white [3201]" strokecolor="#a5a5a5 [3206]" strokeweight="1pt">
                      <v:stroke joinstyle="miter"/>
                      <v:textbox>
                        <w:txbxContent>
                          <w:p w:rsidR="0050216D" w:rsidRPr="00D674EB" w:rsidRDefault="00E42A7D" w:rsidP="0050216D">
                            <w:pPr>
                              <w:spacing w:after="0"/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</w:rPr>
                              <w:t xml:space="preserve">[ </w:t>
                            </w:r>
                            <w:r w:rsidR="0050216D" w:rsidRPr="00D674EB"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</w:rPr>
                              <w:t>{</w:t>
                            </w:r>
                          </w:p>
                          <w:p w:rsidR="0050216D" w:rsidRPr="00D674EB" w:rsidRDefault="0050216D" w:rsidP="0050216D">
                            <w:pPr>
                              <w:spacing w:after="0"/>
                              <w:ind w:left="720"/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 w:rsidRPr="00D674EB"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“</w:t>
                            </w:r>
                            <w:r w:rsidR="00085747"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id</w:t>
                            </w:r>
                            <w:r w:rsidRPr="00D674EB"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”: “</w:t>
                            </w:r>
                            <w:r w:rsidR="00085747"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number</w:t>
                            </w:r>
                            <w:r w:rsidRPr="00D674EB"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”,</w:t>
                            </w:r>
                          </w:p>
                          <w:p w:rsidR="0050216D" w:rsidRDefault="0050216D" w:rsidP="0050216D">
                            <w:pPr>
                              <w:spacing w:after="0"/>
                              <w:ind w:left="720"/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 w:rsidRPr="00D674EB"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“</w:t>
                            </w:r>
                            <w:r w:rsidR="00085747"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customer</w:t>
                            </w:r>
                            <w:r w:rsidRPr="00D674EB"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”: “</w:t>
                            </w:r>
                            <w:r w:rsidR="002615D2"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customer name”</w:t>
                            </w:r>
                            <w:r w:rsidRPr="00D674EB"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,</w:t>
                            </w:r>
                          </w:p>
                          <w:p w:rsidR="00085747" w:rsidRDefault="00085747" w:rsidP="0050216D">
                            <w:pPr>
                              <w:spacing w:after="0"/>
                              <w:ind w:left="720"/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“staff”</w:t>
                            </w:r>
                            <w:r w:rsidR="002615D2"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: “staff name”,</w:t>
                            </w:r>
                          </w:p>
                          <w:p w:rsidR="00085747" w:rsidRDefault="00085747" w:rsidP="0050216D">
                            <w:pPr>
                              <w:spacing w:after="0"/>
                              <w:ind w:left="720"/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“loanDate”</w:t>
                            </w:r>
                            <w:r w:rsidR="002615D2"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: “some date”,</w:t>
                            </w:r>
                          </w:p>
                          <w:p w:rsidR="00085747" w:rsidRDefault="00085747" w:rsidP="0050216D">
                            <w:pPr>
                              <w:spacing w:after="0"/>
                              <w:ind w:left="720"/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“returnDate”</w:t>
                            </w:r>
                            <w:r w:rsidR="002615D2"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: “some date”,</w:t>
                            </w:r>
                          </w:p>
                          <w:p w:rsidR="002615D2" w:rsidRDefault="00085747" w:rsidP="002615D2">
                            <w:pPr>
                              <w:spacing w:after="0"/>
                              <w:ind w:left="720"/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“books”</w:t>
                            </w:r>
                            <w:r w:rsidR="002615D2"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 xml:space="preserve">: </w:t>
                            </w:r>
                            <w:r w:rsidR="00C70A5D"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{</w:t>
                            </w:r>
                            <w:r w:rsidR="002615D2"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 xml:space="preserve">“Book: </w:t>
                            </w:r>
                            <w:r w:rsidR="00C70A5D"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{</w:t>
                            </w:r>
                          </w:p>
                          <w:p w:rsidR="002615D2" w:rsidRDefault="002615D2" w:rsidP="00C70A5D">
                            <w:pPr>
                              <w:spacing w:after="0"/>
                              <w:ind w:left="720" w:firstLine="720"/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“id”: “number”,</w:t>
                            </w:r>
                          </w:p>
                          <w:p w:rsidR="002615D2" w:rsidRDefault="002615D2" w:rsidP="00C70A5D">
                            <w:pPr>
                              <w:spacing w:after="0"/>
                              <w:ind w:left="720" w:firstLine="720"/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“name”: “book name”</w:t>
                            </w:r>
                            <w:r w:rsidR="00C70A5D"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,</w:t>
                            </w:r>
                          </w:p>
                          <w:p w:rsidR="00C70A5D" w:rsidRDefault="002615D2" w:rsidP="00C70A5D">
                            <w:pPr>
                              <w:spacing w:after="0"/>
                              <w:ind w:left="720" w:firstLine="720"/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“edition”: “</w:t>
                            </w:r>
                            <w:r w:rsidR="00C70A5D"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number edition”,</w:t>
                            </w:r>
                          </w:p>
                          <w:p w:rsidR="00C70A5D" w:rsidRDefault="00C70A5D" w:rsidP="00C70A5D">
                            <w:pPr>
                              <w:spacing w:after="0"/>
                              <w:ind w:left="720" w:firstLine="720"/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“editorial”: “editorial name”,</w:t>
                            </w:r>
                          </w:p>
                          <w:p w:rsidR="00C70A5D" w:rsidRDefault="00C70A5D" w:rsidP="00C70A5D">
                            <w:pPr>
                              <w:spacing w:after="0"/>
                              <w:ind w:left="720" w:firstLine="720"/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“books”: “number of books”,</w:t>
                            </w:r>
                          </w:p>
                          <w:p w:rsidR="00C70A5D" w:rsidRDefault="00C70A5D" w:rsidP="00C70A5D">
                            <w:pPr>
                              <w:spacing w:after="0"/>
                              <w:ind w:left="720" w:firstLine="720"/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“category”: “category name”,</w:t>
                            </w:r>
                          </w:p>
                          <w:p w:rsidR="00C70A5D" w:rsidRDefault="00C70A5D" w:rsidP="00C70A5D">
                            <w:pPr>
                              <w:spacing w:after="0"/>
                              <w:ind w:left="720" w:firstLine="720"/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“Authors”: {“Author: {</w:t>
                            </w:r>
                          </w:p>
                          <w:p w:rsidR="00C70A5D" w:rsidRDefault="00C70A5D" w:rsidP="004D45AF">
                            <w:pPr>
                              <w:spacing w:after="0"/>
                              <w:ind w:left="2160" w:firstLine="720"/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“id”: “number”</w:t>
                            </w:r>
                            <w:r w:rsidR="004D45AF"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,</w:t>
                            </w:r>
                          </w:p>
                          <w:p w:rsidR="004D45AF" w:rsidRDefault="004D45AF" w:rsidP="004D45AF">
                            <w:pPr>
                              <w:spacing w:after="0"/>
                              <w:ind w:left="2160" w:firstLine="720"/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“name”: “author name”,</w:t>
                            </w:r>
                          </w:p>
                          <w:p w:rsidR="004D45AF" w:rsidRDefault="004D45AF" w:rsidP="004D45AF">
                            <w:pPr>
                              <w:spacing w:after="0"/>
                              <w:ind w:left="2160" w:firstLine="720"/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“lastName”: “author lastname”,</w:t>
                            </w:r>
                          </w:p>
                          <w:p w:rsidR="004D45AF" w:rsidRDefault="004D45AF" w:rsidP="004D45AF">
                            <w:pPr>
                              <w:spacing w:after="0"/>
                              <w:ind w:left="2160" w:firstLine="720"/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 xml:space="preserve">“nationality”: “author nationality” </w:t>
                            </w:r>
                          </w:p>
                          <w:p w:rsidR="004D45AF" w:rsidRDefault="004D45AF" w:rsidP="004D45AF">
                            <w:pPr>
                              <w:spacing w:after="0"/>
                              <w:ind w:left="3600"/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 xml:space="preserve">   } </w:t>
                            </w:r>
                          </w:p>
                          <w:p w:rsidR="00C70A5D" w:rsidRDefault="00C70A5D" w:rsidP="00C70A5D">
                            <w:pPr>
                              <w:spacing w:after="0"/>
                              <w:ind w:left="2160" w:firstLine="720"/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}</w:t>
                            </w:r>
                            <w:r w:rsidR="004D45AF"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,</w:t>
                            </w:r>
                          </w:p>
                          <w:p w:rsidR="004D45AF" w:rsidRDefault="004D45AF" w:rsidP="004D45AF">
                            <w:pPr>
                              <w:spacing w:after="0"/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ab/>
                            </w:r>
                            <w:r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ab/>
                              <w:t>“language”: “book language”</w:t>
                            </w:r>
                          </w:p>
                          <w:p w:rsidR="004D45AF" w:rsidRDefault="002615D2" w:rsidP="002615D2">
                            <w:pPr>
                              <w:spacing w:after="0"/>
                              <w:ind w:left="720"/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 xml:space="preserve"> </w:t>
                            </w:r>
                            <w:r w:rsidR="004D45AF"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ab/>
                            </w:r>
                            <w:r w:rsidR="004D45AF"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ab/>
                            </w:r>
                            <w:r w:rsidR="004D45AF"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ab/>
                              <w:t>}</w:t>
                            </w:r>
                          </w:p>
                          <w:p w:rsidR="00085747" w:rsidRPr="00D674EB" w:rsidRDefault="004D45AF" w:rsidP="004D45AF">
                            <w:pPr>
                              <w:spacing w:after="0"/>
                              <w:ind w:left="1440"/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 xml:space="preserve">    </w:t>
                            </w:r>
                            <w:r w:rsidR="002615D2"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}</w:t>
                            </w:r>
                          </w:p>
                          <w:p w:rsidR="0050216D" w:rsidRPr="00D674EB" w:rsidRDefault="0050216D" w:rsidP="0050216D">
                            <w:pPr>
                              <w:spacing w:after="0"/>
                              <w:ind w:left="720"/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538135" w:themeColor="accent6" w:themeShade="BF"/>
                              </w:rPr>
                            </w:pPr>
                            <w:r w:rsidRPr="00D674EB"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538135" w:themeColor="accent6" w:themeShade="BF"/>
                              </w:rPr>
                              <w:t>// additional attributes used</w:t>
                            </w:r>
                            <w:r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538135" w:themeColor="accent6" w:themeShade="BF"/>
                              </w:rPr>
                              <w:t xml:space="preserve"> for item creation</w:t>
                            </w:r>
                            <w:r w:rsidRPr="00D674EB"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538135" w:themeColor="accent6" w:themeShade="BF"/>
                              </w:rPr>
                              <w:t xml:space="preserve"> </w:t>
                            </w:r>
                          </w:p>
                          <w:p w:rsidR="0050216D" w:rsidRPr="00D674EB" w:rsidRDefault="0050216D" w:rsidP="0050216D">
                            <w:pPr>
                              <w:spacing w:after="0"/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</w:rPr>
                            </w:pPr>
                            <w:r w:rsidRPr="00D674EB"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</w:rPr>
                              <w:t>}</w:t>
                            </w:r>
                            <w:r w:rsidR="00E42A7D"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</w:rPr>
                              <w:t xml:space="preserve"> ]</w:t>
                            </w:r>
                          </w:p>
                        </w:txbxContent>
                      </v:textbox>
                      <w10:wrap type="square" anchorx="margin" anchory="margin"/>
                    </v:roundrect>
                  </w:pict>
                </mc:Fallback>
              </mc:AlternateContent>
            </w:r>
          </w:p>
        </w:tc>
      </w:tr>
    </w:tbl>
    <w:p w14:paraId="0C03B28D" w14:textId="77777777" w:rsidR="0050216D" w:rsidRDefault="0050216D" w:rsidP="0050216D">
      <w:pPr>
        <w:pStyle w:val="Heading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Error Response</w:t>
      </w:r>
    </w:p>
    <w:p w14:paraId="04E585E5" w14:textId="77777777" w:rsidR="0050216D" w:rsidRDefault="0050216D" w:rsidP="0050216D">
      <w:pPr>
        <w:pStyle w:val="Heading3"/>
      </w:pPr>
      <w:r w:rsidRPr="00617D0C">
        <w:rPr>
          <w:b/>
          <w:bCs/>
        </w:rPr>
        <w:t>Code:</w:t>
      </w:r>
      <w:r>
        <w:t xml:space="preserve"> </w:t>
      </w:r>
      <w:r w:rsidR="00AE7BA6">
        <w:t>500 Internal server error</w:t>
      </w:r>
    </w:p>
    <w:p w14:paraId="744E5E48" w14:textId="77777777" w:rsidR="0050216D" w:rsidRPr="00D674EB" w:rsidRDefault="004D45AF" w:rsidP="0050216D">
      <w:pPr>
        <w:pStyle w:val="Heading3"/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DE6734" wp14:editId="142A1581">
                <wp:simplePos x="0" y="0"/>
                <wp:positionH relativeFrom="margin">
                  <wp:posOffset>-128270</wp:posOffset>
                </wp:positionH>
                <wp:positionV relativeFrom="margin">
                  <wp:posOffset>1666875</wp:posOffset>
                </wp:positionV>
                <wp:extent cx="8858250" cy="400050"/>
                <wp:effectExtent l="0" t="0" r="19050" b="19050"/>
                <wp:wrapSquare wrapText="bothSides"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0" cy="400050"/>
                        </a:xfrm>
                        <a:prstGeom prst="roundRect">
                          <a:avLst>
                            <a:gd name="adj" fmla="val 5039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EC9A8" w14:textId="77777777" w:rsidR="0050216D" w:rsidRPr="00D674EB" w:rsidRDefault="0050216D" w:rsidP="0050216D">
                            <w:pPr>
                              <w:spacing w:after="0"/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</w:rPr>
                            </w:pPr>
                            <w:r w:rsidRPr="00D674EB"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</w:rPr>
                              <w:t>{</w:t>
                            </w:r>
                            <w:r w:rsidRPr="00D674EB"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 xml:space="preserve"> “</w:t>
                            </w:r>
                            <w:r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code</w:t>
                            </w:r>
                            <w:r w:rsidRPr="00D674EB"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”: “</w:t>
                            </w:r>
                            <w:r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50</w:t>
                            </w:r>
                            <w:r w:rsidR="00AE7BA6"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3</w:t>
                            </w:r>
                            <w:r w:rsidRPr="00D674EB"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”, “</w:t>
                            </w:r>
                            <w:r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message</w:t>
                            </w:r>
                            <w:r w:rsidRPr="00D674EB"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”: “</w:t>
                            </w:r>
                            <w:r w:rsidR="00AE7BA6"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The server is temporarily busy. Please try again later</w:t>
                            </w:r>
                            <w:r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 xml:space="preserve">” </w:t>
                            </w:r>
                            <w:r w:rsidRPr="00D674EB"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C7C7E0" id="Rectangle: Rounded Corners 10" o:spid="_x0000_s1027" style="position:absolute;margin-left:-10.1pt;margin-top:131.25pt;width:697.5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33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" fillcolor="white [3201]" strokecolor="#a5a5a5 [3206]" strokeweight="1pt">
                <v:stroke joinstyle="miter"/>
                <v:textbox>
                  <w:txbxContent>
                    <w:p w:rsidR="0050216D" w:rsidRPr="00D674EB" w:rsidRDefault="0050216D" w:rsidP="0050216D">
                      <w:pPr>
                        <w:spacing w:after="0"/>
                        <w:rPr>
                          <w:rStyle w:val="nfasissutil"/>
                          <w:rFonts w:ascii="Consolas" w:hAnsi="Consolas"/>
                          <w:i w:val="0"/>
                          <w:iCs w:val="0"/>
                        </w:rPr>
                      </w:pPr>
                      <w:r w:rsidRPr="00D674EB">
                        <w:rPr>
                          <w:rStyle w:val="nfasissutil"/>
                          <w:rFonts w:ascii="Consolas" w:hAnsi="Consolas"/>
                          <w:i w:val="0"/>
                          <w:iCs w:val="0"/>
                        </w:rPr>
                        <w:t>{</w:t>
                      </w:r>
                      <w:r w:rsidRPr="00D674EB">
                        <w:rPr>
                          <w:rStyle w:val="nfasissutil"/>
                          <w:rFonts w:ascii="Consolas" w:hAnsi="Consolas"/>
                          <w:i w:val="0"/>
                          <w:iCs w:val="0"/>
                          <w:color w:val="1F4E79" w:themeColor="accent5" w:themeShade="80"/>
                        </w:rPr>
                        <w:t xml:space="preserve"> “</w:t>
                      </w:r>
                      <w:r>
                        <w:rPr>
                          <w:rStyle w:val="nfasissutil"/>
                          <w:rFonts w:ascii="Consolas" w:hAnsi="Consolas"/>
                          <w:i w:val="0"/>
                          <w:iCs w:val="0"/>
                          <w:color w:val="1F4E79" w:themeColor="accent5" w:themeShade="80"/>
                        </w:rPr>
                        <w:t>code</w:t>
                      </w:r>
                      <w:r w:rsidRPr="00D674EB">
                        <w:rPr>
                          <w:rStyle w:val="nfasissutil"/>
                          <w:rFonts w:ascii="Consolas" w:hAnsi="Consolas"/>
                          <w:i w:val="0"/>
                          <w:iCs w:val="0"/>
                          <w:color w:val="1F4E79" w:themeColor="accent5" w:themeShade="80"/>
                        </w:rPr>
                        <w:t>”: “</w:t>
                      </w:r>
                      <w:r>
                        <w:rPr>
                          <w:rStyle w:val="nfasissutil"/>
                          <w:rFonts w:ascii="Consolas" w:hAnsi="Consolas"/>
                          <w:i w:val="0"/>
                          <w:iCs w:val="0"/>
                          <w:color w:val="1F4E79" w:themeColor="accent5" w:themeShade="80"/>
                        </w:rPr>
                        <w:t>50</w:t>
                      </w:r>
                      <w:r w:rsidR="00AE7BA6">
                        <w:rPr>
                          <w:rStyle w:val="nfasissutil"/>
                          <w:rFonts w:ascii="Consolas" w:hAnsi="Consolas"/>
                          <w:i w:val="0"/>
                          <w:iCs w:val="0"/>
                          <w:color w:val="1F4E79" w:themeColor="accent5" w:themeShade="80"/>
                        </w:rPr>
                        <w:t>3</w:t>
                      </w:r>
                      <w:r w:rsidRPr="00D674EB">
                        <w:rPr>
                          <w:rStyle w:val="nfasissutil"/>
                          <w:rFonts w:ascii="Consolas" w:hAnsi="Consolas"/>
                          <w:i w:val="0"/>
                          <w:iCs w:val="0"/>
                          <w:color w:val="1F4E79" w:themeColor="accent5" w:themeShade="80"/>
                        </w:rPr>
                        <w:t>”, “</w:t>
                      </w:r>
                      <w:r>
                        <w:rPr>
                          <w:rStyle w:val="nfasissutil"/>
                          <w:rFonts w:ascii="Consolas" w:hAnsi="Consolas"/>
                          <w:i w:val="0"/>
                          <w:iCs w:val="0"/>
                          <w:color w:val="1F4E79" w:themeColor="accent5" w:themeShade="80"/>
                        </w:rPr>
                        <w:t>message</w:t>
                      </w:r>
                      <w:r w:rsidRPr="00D674EB">
                        <w:rPr>
                          <w:rStyle w:val="nfasissutil"/>
                          <w:rFonts w:ascii="Consolas" w:hAnsi="Consolas"/>
                          <w:i w:val="0"/>
                          <w:iCs w:val="0"/>
                          <w:color w:val="1F4E79" w:themeColor="accent5" w:themeShade="80"/>
                        </w:rPr>
                        <w:t>”: “</w:t>
                      </w:r>
                      <w:r w:rsidR="00AE7BA6">
                        <w:rPr>
                          <w:rStyle w:val="nfasissutil"/>
                          <w:rFonts w:ascii="Consolas" w:hAnsi="Consolas"/>
                          <w:i w:val="0"/>
                          <w:iCs w:val="0"/>
                          <w:color w:val="1F4E79" w:themeColor="accent5" w:themeShade="80"/>
                        </w:rPr>
                        <w:t>The server is temporarily busy. Please try again later</w:t>
                      </w:r>
                      <w:r>
                        <w:rPr>
                          <w:rStyle w:val="nfasissutil"/>
                          <w:rFonts w:ascii="Consolas" w:hAnsi="Consolas"/>
                          <w:i w:val="0"/>
                          <w:iCs w:val="0"/>
                          <w:color w:val="1F4E79" w:themeColor="accent5" w:themeShade="80"/>
                        </w:rPr>
                        <w:t xml:space="preserve">” </w:t>
                      </w:r>
                      <w:r w:rsidRPr="00D674EB">
                        <w:rPr>
                          <w:rStyle w:val="nfasissutil"/>
                          <w:rFonts w:ascii="Consolas" w:hAnsi="Consolas"/>
                          <w:i w:val="0"/>
                          <w:iCs w:val="0"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87A0A6" wp14:editId="472ACF47">
                <wp:simplePos x="0" y="0"/>
                <wp:positionH relativeFrom="margin">
                  <wp:posOffset>-129540</wp:posOffset>
                </wp:positionH>
                <wp:positionV relativeFrom="margin">
                  <wp:posOffset>1042035</wp:posOffset>
                </wp:positionV>
                <wp:extent cx="8858250" cy="400050"/>
                <wp:effectExtent l="0" t="0" r="19050" b="19050"/>
                <wp:wrapSquare wrapText="bothSides"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0" cy="400050"/>
                        </a:xfrm>
                        <a:prstGeom prst="roundRect">
                          <a:avLst>
                            <a:gd name="adj" fmla="val 5039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39708" w14:textId="77777777" w:rsidR="0050216D" w:rsidRPr="00D674EB" w:rsidRDefault="0050216D" w:rsidP="0050216D">
                            <w:pPr>
                              <w:spacing w:after="0"/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</w:rPr>
                            </w:pPr>
                            <w:r w:rsidRPr="00D674EB"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</w:rPr>
                              <w:t>{</w:t>
                            </w:r>
                            <w:r w:rsidRPr="00D674EB"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 xml:space="preserve"> “</w:t>
                            </w:r>
                            <w:r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code</w:t>
                            </w:r>
                            <w:r w:rsidRPr="00D674EB"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 xml:space="preserve">”: </w:t>
                            </w:r>
                            <w:r w:rsidR="00AE7BA6" w:rsidRPr="00D674EB"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“</w:t>
                            </w:r>
                            <w:r w:rsidR="00AE7BA6"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500</w:t>
                            </w:r>
                            <w:r w:rsidR="00AE7BA6" w:rsidRPr="00D674EB"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”, “</w:t>
                            </w:r>
                            <w:r w:rsidR="00AE7BA6"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message</w:t>
                            </w:r>
                            <w:r w:rsidR="00AE7BA6" w:rsidRPr="00D674EB"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”: “</w:t>
                            </w:r>
                            <w:r w:rsidR="00AE7BA6"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 xml:space="preserve">Unhandled exception in service” </w:t>
                            </w:r>
                            <w:r w:rsidR="00AE7BA6" w:rsidRPr="00D674EB"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FBE940" id="Rectangle: Rounded Corners 11" o:spid="_x0000_s1028" style="position:absolute;margin-left:-10.2pt;margin-top:82.05pt;width:697.5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33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" fillcolor="white [3201]" strokecolor="#a5a5a5 [3206]" strokeweight="1pt">
                <v:stroke joinstyle="miter"/>
                <v:textbox>
                  <w:txbxContent>
                    <w:p w:rsidR="0050216D" w:rsidRPr="00D674EB" w:rsidRDefault="0050216D" w:rsidP="0050216D">
                      <w:pPr>
                        <w:spacing w:after="0"/>
                        <w:rPr>
                          <w:rStyle w:val="nfasissutil"/>
                          <w:rFonts w:ascii="Consolas" w:hAnsi="Consolas"/>
                          <w:i w:val="0"/>
                          <w:iCs w:val="0"/>
                        </w:rPr>
                      </w:pPr>
                      <w:r w:rsidRPr="00D674EB">
                        <w:rPr>
                          <w:rStyle w:val="nfasissutil"/>
                          <w:rFonts w:ascii="Consolas" w:hAnsi="Consolas"/>
                          <w:i w:val="0"/>
                          <w:iCs w:val="0"/>
                        </w:rPr>
                        <w:t>{</w:t>
                      </w:r>
                      <w:r w:rsidRPr="00D674EB">
                        <w:rPr>
                          <w:rStyle w:val="nfasissutil"/>
                          <w:rFonts w:ascii="Consolas" w:hAnsi="Consolas"/>
                          <w:i w:val="0"/>
                          <w:iCs w:val="0"/>
                          <w:color w:val="1F4E79" w:themeColor="accent5" w:themeShade="80"/>
                        </w:rPr>
                        <w:t xml:space="preserve"> “</w:t>
                      </w:r>
                      <w:r>
                        <w:rPr>
                          <w:rStyle w:val="nfasissutil"/>
                          <w:rFonts w:ascii="Consolas" w:hAnsi="Consolas"/>
                          <w:i w:val="0"/>
                          <w:iCs w:val="0"/>
                          <w:color w:val="1F4E79" w:themeColor="accent5" w:themeShade="80"/>
                        </w:rPr>
                        <w:t>code</w:t>
                      </w:r>
                      <w:r w:rsidRPr="00D674EB">
                        <w:rPr>
                          <w:rStyle w:val="nfasissutil"/>
                          <w:rFonts w:ascii="Consolas" w:hAnsi="Consolas"/>
                          <w:i w:val="0"/>
                          <w:iCs w:val="0"/>
                          <w:color w:val="1F4E79" w:themeColor="accent5" w:themeShade="80"/>
                        </w:rPr>
                        <w:t xml:space="preserve">”: </w:t>
                      </w:r>
                      <w:r w:rsidR="00AE7BA6" w:rsidRPr="00D674EB">
                        <w:rPr>
                          <w:rStyle w:val="nfasissutil"/>
                          <w:rFonts w:ascii="Consolas" w:hAnsi="Consolas"/>
                          <w:i w:val="0"/>
                          <w:iCs w:val="0"/>
                          <w:color w:val="1F4E79" w:themeColor="accent5" w:themeShade="80"/>
                        </w:rPr>
                        <w:t>“</w:t>
                      </w:r>
                      <w:r w:rsidR="00AE7BA6">
                        <w:rPr>
                          <w:rStyle w:val="nfasissutil"/>
                          <w:rFonts w:ascii="Consolas" w:hAnsi="Consolas"/>
                          <w:i w:val="0"/>
                          <w:iCs w:val="0"/>
                          <w:color w:val="1F4E79" w:themeColor="accent5" w:themeShade="80"/>
                        </w:rPr>
                        <w:t>500</w:t>
                      </w:r>
                      <w:r w:rsidR="00AE7BA6" w:rsidRPr="00D674EB">
                        <w:rPr>
                          <w:rStyle w:val="nfasissutil"/>
                          <w:rFonts w:ascii="Consolas" w:hAnsi="Consolas"/>
                          <w:i w:val="0"/>
                          <w:iCs w:val="0"/>
                          <w:color w:val="1F4E79" w:themeColor="accent5" w:themeShade="80"/>
                        </w:rPr>
                        <w:t>”, “</w:t>
                      </w:r>
                      <w:r w:rsidR="00AE7BA6">
                        <w:rPr>
                          <w:rStyle w:val="nfasissutil"/>
                          <w:rFonts w:ascii="Consolas" w:hAnsi="Consolas"/>
                          <w:i w:val="0"/>
                          <w:iCs w:val="0"/>
                          <w:color w:val="1F4E79" w:themeColor="accent5" w:themeShade="80"/>
                        </w:rPr>
                        <w:t>message</w:t>
                      </w:r>
                      <w:r w:rsidR="00AE7BA6" w:rsidRPr="00D674EB">
                        <w:rPr>
                          <w:rStyle w:val="nfasissutil"/>
                          <w:rFonts w:ascii="Consolas" w:hAnsi="Consolas"/>
                          <w:i w:val="0"/>
                          <w:iCs w:val="0"/>
                          <w:color w:val="1F4E79" w:themeColor="accent5" w:themeShade="80"/>
                        </w:rPr>
                        <w:t>”: “</w:t>
                      </w:r>
                      <w:r w:rsidR="00AE7BA6">
                        <w:rPr>
                          <w:rStyle w:val="nfasissutil"/>
                          <w:rFonts w:ascii="Consolas" w:hAnsi="Consolas"/>
                          <w:i w:val="0"/>
                          <w:iCs w:val="0"/>
                          <w:color w:val="1F4E79" w:themeColor="accent5" w:themeShade="80"/>
                        </w:rPr>
                        <w:t xml:space="preserve">Unhandled exception in service” </w:t>
                      </w:r>
                      <w:r w:rsidR="00AE7BA6" w:rsidRPr="00D674EB">
                        <w:rPr>
                          <w:rStyle w:val="nfasissutil"/>
                          <w:rFonts w:ascii="Consolas" w:hAnsi="Consolas"/>
                          <w:i w:val="0"/>
                          <w:iCs w:val="0"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50216D" w:rsidRPr="00617D0C">
        <w:rPr>
          <w:b/>
          <w:bCs/>
        </w:rPr>
        <w:t>Code:</w:t>
      </w:r>
      <w:r w:rsidR="0050216D">
        <w:t xml:space="preserve"> </w:t>
      </w:r>
      <w:r w:rsidR="00AE7BA6" w:rsidRPr="00AE7BA6">
        <w:t>503 Service Unavailable</w:t>
      </w:r>
    </w:p>
    <w:sectPr w:rsidR="0050216D" w:rsidRPr="00D674EB" w:rsidSect="00617D0C">
      <w:pgSz w:w="16838" w:h="11906" w:orient="landscape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2F"/>
    <w:rsid w:val="00085747"/>
    <w:rsid w:val="00151438"/>
    <w:rsid w:val="002615D2"/>
    <w:rsid w:val="00261763"/>
    <w:rsid w:val="002A792F"/>
    <w:rsid w:val="0032767A"/>
    <w:rsid w:val="00423C5A"/>
    <w:rsid w:val="00493F37"/>
    <w:rsid w:val="004D45AF"/>
    <w:rsid w:val="004F6DCD"/>
    <w:rsid w:val="0050216D"/>
    <w:rsid w:val="00617D0C"/>
    <w:rsid w:val="006432A6"/>
    <w:rsid w:val="00653094"/>
    <w:rsid w:val="006B3475"/>
    <w:rsid w:val="00752B80"/>
    <w:rsid w:val="00796C00"/>
    <w:rsid w:val="007A6B58"/>
    <w:rsid w:val="008B74CC"/>
    <w:rsid w:val="00974B49"/>
    <w:rsid w:val="009A6378"/>
    <w:rsid w:val="00A55FDB"/>
    <w:rsid w:val="00AE7BA6"/>
    <w:rsid w:val="00B07409"/>
    <w:rsid w:val="00B4577D"/>
    <w:rsid w:val="00B61529"/>
    <w:rsid w:val="00B95376"/>
    <w:rsid w:val="00BC3B4B"/>
    <w:rsid w:val="00C70A5D"/>
    <w:rsid w:val="00CA11A6"/>
    <w:rsid w:val="00D62FFA"/>
    <w:rsid w:val="00D674EB"/>
    <w:rsid w:val="00DC2A08"/>
    <w:rsid w:val="00E42A7D"/>
    <w:rsid w:val="00E65658"/>
    <w:rsid w:val="00E6711C"/>
    <w:rsid w:val="00EE0543"/>
    <w:rsid w:val="00EF3826"/>
    <w:rsid w:val="00FF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2C741"/>
  <w15:chartTrackingRefBased/>
  <w15:docId w15:val="{ABF5E8BA-32C3-44CC-8ED1-A9D076BB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3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D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7D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38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82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382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EF3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F382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EF38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EF382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17D0C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17D0C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DC2A0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an.munoz\Downloads\RES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DF45B-41AB-4E41-84C5-A493B222A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REST-Template.dotx</Template>
  <TotalTime>37</TotalTime>
  <Pages>4</Pages>
  <Words>118</Words>
  <Characters>677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Christian Alonso De La Mora Muoz</cp:lastModifiedBy>
  <cp:revision>4</cp:revision>
  <cp:lastPrinted>2019-09-09T17:17:00Z</cp:lastPrinted>
  <dcterms:created xsi:type="dcterms:W3CDTF">2020-03-31T18:47:00Z</dcterms:created>
  <dcterms:modified xsi:type="dcterms:W3CDTF">2020-04-06T18:13:00Z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0a55c3e1-31db-428f-9193-e1dbf740ebbc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</Properties>
</file>