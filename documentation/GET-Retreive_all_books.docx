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9641" w14:textId="77777777" w:rsidR="00EE0543" w:rsidRDefault="00554580" w:rsidP="00EE0543">
      <w:pPr>
        <w:pStyle w:val="Title"/>
      </w:pPr>
      <w:r>
        <w:t>REST-GET-Books</w:t>
      </w:r>
      <w:bookmarkStart w:id="0" w:name="_GoBack"/>
      <w:bookmarkEnd w:id="0"/>
    </w:p>
    <w:p w14:paraId="1342FBD4" w14:textId="77777777" w:rsidR="00EE0543" w:rsidRPr="00EF3826" w:rsidRDefault="00EE0543" w:rsidP="00EE0543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Version</w:t>
      </w:r>
    </w:p>
    <w:p w14:paraId="0BC3C10C" w14:textId="77777777" w:rsidR="00EE0543" w:rsidRDefault="00EE0543" w:rsidP="00EE0543">
      <w:pPr>
        <w:rPr>
          <w:i/>
          <w:iCs/>
        </w:rPr>
      </w:pPr>
      <w:r>
        <w:rPr>
          <w:i/>
          <w:iCs/>
        </w:rPr>
        <w:t>1.0</w:t>
      </w:r>
    </w:p>
    <w:p w14:paraId="6FD19258" w14:textId="77777777" w:rsidR="00EE0543" w:rsidRPr="00EF3826" w:rsidRDefault="00EE0543" w:rsidP="00EE0543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tbl>
      <w:tblPr>
        <w:tblStyle w:val="TableGridLigh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8363"/>
        <w:gridCol w:w="1843"/>
      </w:tblGrid>
      <w:tr w:rsidR="00EE0543" w14:paraId="2FB758A1" w14:textId="77777777" w:rsidTr="00653094">
        <w:trPr>
          <w:trHeight w:val="355"/>
        </w:trPr>
        <w:tc>
          <w:tcPr>
            <w:tcW w:w="1129" w:type="dxa"/>
            <w:shd w:val="clear" w:color="auto" w:fill="E7E6E6" w:themeFill="background2"/>
            <w:vAlign w:val="center"/>
          </w:tcPr>
          <w:p w14:paraId="55E82185" w14:textId="77777777" w:rsidR="00EE0543" w:rsidRPr="00EF3826" w:rsidRDefault="00EE0543" w:rsidP="00617D0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55AC65B" w14:textId="77777777" w:rsidR="00EE0543" w:rsidRPr="00EF3826" w:rsidRDefault="00EE0543" w:rsidP="00617D0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8363" w:type="dxa"/>
            <w:shd w:val="clear" w:color="auto" w:fill="E7E6E6" w:themeFill="background2"/>
            <w:vAlign w:val="center"/>
          </w:tcPr>
          <w:p w14:paraId="46785F22" w14:textId="77777777" w:rsidR="00EE0543" w:rsidRPr="00EF3826" w:rsidRDefault="00EE0543" w:rsidP="00617D0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2E67F89" w14:textId="77777777" w:rsidR="00EE0543" w:rsidRPr="00EF3826" w:rsidRDefault="00EE0543" w:rsidP="00617D0C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Status</w:t>
            </w:r>
          </w:p>
        </w:tc>
      </w:tr>
      <w:tr w:rsidR="009A6378" w14:paraId="0B30DF59" w14:textId="77777777" w:rsidTr="00A13DF9">
        <w:trPr>
          <w:trHeight w:val="335"/>
        </w:trPr>
        <w:tc>
          <w:tcPr>
            <w:tcW w:w="1129" w:type="dxa"/>
            <w:vAlign w:val="center"/>
          </w:tcPr>
          <w:p w14:paraId="27CFD243" w14:textId="77777777" w:rsidR="00EE0543" w:rsidRDefault="00554580" w:rsidP="00617D0C">
            <w:pPr>
              <w:jc w:val="center"/>
            </w:pPr>
            <w:r>
              <w:t>GET</w:t>
            </w:r>
          </w:p>
        </w:tc>
        <w:tc>
          <w:tcPr>
            <w:tcW w:w="2552" w:type="dxa"/>
            <w:vAlign w:val="center"/>
          </w:tcPr>
          <w:p w14:paraId="6AC20989" w14:textId="77777777" w:rsidR="00EE0543" w:rsidRDefault="0016386A" w:rsidP="00554580">
            <w:pPr>
              <w:jc w:val="center"/>
            </w:pPr>
            <w:r>
              <w:rPr>
                <w:rStyle w:val="Strong"/>
                <w:b w:val="0"/>
              </w:rPr>
              <w:t>books/allbooks</w:t>
            </w:r>
          </w:p>
        </w:tc>
        <w:tc>
          <w:tcPr>
            <w:tcW w:w="8363" w:type="dxa"/>
            <w:vAlign w:val="center"/>
          </w:tcPr>
          <w:p w14:paraId="30F4CBA0" w14:textId="77777777" w:rsidR="00EE0543" w:rsidRDefault="00554580" w:rsidP="00617D0C">
            <w:pPr>
              <w:jc w:val="center"/>
            </w:pPr>
            <w:r>
              <w:t>Retrive all books.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3A348075" w14:textId="375B6F05" w:rsidR="00EE0543" w:rsidRDefault="00A13DF9" w:rsidP="00617D0C">
            <w:pPr>
              <w:jc w:val="center"/>
            </w:pPr>
            <w:r>
              <w:t>APPROVED</w:t>
            </w:r>
          </w:p>
        </w:tc>
      </w:tr>
    </w:tbl>
    <w:p w14:paraId="6CF520D0" w14:textId="77777777" w:rsidR="00DD1B1A" w:rsidRDefault="00DD1B1A" w:rsidP="00DD1B1A">
      <w:pPr>
        <w:pStyle w:val="Heading2"/>
        <w:rPr>
          <w:sz w:val="28"/>
          <w:szCs w:val="28"/>
        </w:rPr>
      </w:pPr>
    </w:p>
    <w:p w14:paraId="12F8B058" w14:textId="77777777" w:rsidR="00EE0543" w:rsidRDefault="00EE0543" w:rsidP="00617D0C">
      <w:pPr>
        <w:pStyle w:val="Heading2"/>
        <w:rPr>
          <w:sz w:val="28"/>
          <w:szCs w:val="28"/>
        </w:rPr>
      </w:pPr>
      <w:r w:rsidRPr="00617D0C">
        <w:rPr>
          <w:sz w:val="28"/>
          <w:szCs w:val="28"/>
        </w:rPr>
        <w:t>Response Data Fields</w:t>
      </w:r>
    </w:p>
    <w:tbl>
      <w:tblPr>
        <w:tblStyle w:val="TableGridLight"/>
        <w:tblW w:w="1402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9498"/>
      </w:tblGrid>
      <w:tr w:rsidR="0016386A" w14:paraId="6AF9B938" w14:textId="77777777" w:rsidTr="005D0521">
        <w:trPr>
          <w:trHeight w:val="340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6991DF48" w14:textId="77777777" w:rsidR="0016386A" w:rsidRDefault="0016386A">
            <w:pPr>
              <w:jc w:val="center"/>
              <w:rPr>
                <w:rStyle w:val="Strong"/>
                <w:lang w:val="en-IN"/>
              </w:rPr>
            </w:pPr>
            <w:r>
              <w:rPr>
                <w:rStyle w:val="Strong"/>
                <w:lang w:val="en-IN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1C2FB9A8" w14:textId="77777777" w:rsidR="0016386A" w:rsidRDefault="0016386A">
            <w:pPr>
              <w:jc w:val="center"/>
              <w:rPr>
                <w:rStyle w:val="Strong"/>
                <w:lang w:val="en-IN"/>
              </w:rPr>
            </w:pPr>
            <w:r>
              <w:rPr>
                <w:rStyle w:val="Strong"/>
                <w:lang w:val="en-I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6DF2161B" w14:textId="77777777" w:rsidR="0016386A" w:rsidRDefault="0016386A">
            <w:pPr>
              <w:jc w:val="center"/>
              <w:rPr>
                <w:rStyle w:val="Strong"/>
                <w:lang w:val="en-IN"/>
              </w:rPr>
            </w:pPr>
            <w:r>
              <w:rPr>
                <w:rStyle w:val="Strong"/>
                <w:lang w:val="en-IN"/>
              </w:rPr>
              <w:t>Format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  <w:hideMark/>
          </w:tcPr>
          <w:p w14:paraId="7B46ECDC" w14:textId="77777777" w:rsidR="0016386A" w:rsidRDefault="0016386A">
            <w:pPr>
              <w:jc w:val="center"/>
              <w:rPr>
                <w:rStyle w:val="Strong"/>
                <w:lang w:val="en-IN"/>
              </w:rPr>
            </w:pPr>
            <w:r>
              <w:rPr>
                <w:rStyle w:val="Strong"/>
                <w:lang w:val="en-IN"/>
              </w:rPr>
              <w:t>Description</w:t>
            </w:r>
          </w:p>
        </w:tc>
      </w:tr>
      <w:tr w:rsidR="0016386A" w14:paraId="19ABE395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437895" w14:textId="77777777" w:rsidR="0016386A" w:rsidRDefault="0016386A">
            <w:pPr>
              <w:jc w:val="center"/>
            </w:pPr>
            <w:r>
              <w:rPr>
                <w:lang w:val="en-IN"/>
              </w:rPr>
              <w:t>id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759A82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B557C6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[0-9]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F52C29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Id of book.</w:t>
            </w:r>
          </w:p>
        </w:tc>
      </w:tr>
      <w:tr w:rsidR="0016386A" w14:paraId="320E62F6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4697ED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3F6645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3329E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[A-Z0-9\-]+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F9B12A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Name of book.</w:t>
            </w:r>
          </w:p>
        </w:tc>
      </w:tr>
      <w:tr w:rsidR="0016386A" w14:paraId="041990F1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F754E0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isbn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800996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FCB535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[A-Z0-9\-]+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C07371" w14:textId="77777777" w:rsidR="0016386A" w:rsidRDefault="0016386A">
            <w:pPr>
              <w:rPr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Isbn of book </w:t>
            </w:r>
          </w:p>
        </w:tc>
      </w:tr>
      <w:tr w:rsidR="0016386A" w14:paraId="154143C7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DA2DB0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editorial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17A55C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2F8DE4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[A-Z0-9\-]+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634B00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Editorial of book.</w:t>
            </w:r>
          </w:p>
        </w:tc>
      </w:tr>
      <w:tr w:rsidR="0016386A" w14:paraId="5EE39970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D1D7AD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edition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4BCC09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DF33FD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[A-Z0-9\-]+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DA25A9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Edition of book.</w:t>
            </w:r>
          </w:p>
        </w:tc>
      </w:tr>
      <w:tr w:rsidR="0016386A" w14:paraId="0D80C89E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823DBF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category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879CFC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9E25CB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[A-Z]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1CCA12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Category of book.</w:t>
            </w:r>
          </w:p>
        </w:tc>
      </w:tr>
      <w:tr w:rsidR="0016386A" w14:paraId="2A6227F6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9D1218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CBDB24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2C54D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[A-Z]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77F0EB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Language of book.</w:t>
            </w:r>
          </w:p>
        </w:tc>
      </w:tr>
      <w:tr w:rsidR="0016386A" w14:paraId="7C4BE886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A3D1E0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bookcover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B7391F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171D52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[A-Z0-9\-]+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CCC26E" w14:textId="77777777" w:rsidR="0016386A" w:rsidRDefault="0016386A">
            <w:pPr>
              <w:rPr>
                <w:u w:val="single"/>
                <w:lang w:val="en-IN"/>
              </w:rPr>
            </w:pPr>
            <w:r>
              <w:rPr>
                <w:lang w:val="en-IN"/>
              </w:rPr>
              <w:t>Url of the book cover of the book.</w:t>
            </w:r>
          </w:p>
        </w:tc>
      </w:tr>
      <w:tr w:rsidR="0016386A" w14:paraId="3A4E20EA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245279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7C8DC1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Enum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56D585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[A-Z]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4A0FD5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AVAILABLE , UNAVAILABLE, LOANED</w:t>
            </w:r>
          </w:p>
        </w:tc>
      </w:tr>
      <w:tr w:rsidR="0016386A" w14:paraId="42E6B8D1" w14:textId="77777777" w:rsidTr="005D0521">
        <w:trPr>
          <w:trHeight w:val="321"/>
        </w:trPr>
        <w:tc>
          <w:tcPr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51963C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authors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FD64D8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List&lt;Auhtor&gt;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12A5A3" w14:textId="77777777" w:rsidR="0016386A" w:rsidRDefault="0016386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Object</w:t>
            </w:r>
          </w:p>
        </w:tc>
        <w:tc>
          <w:tcPr>
            <w:tcW w:w="9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6918BD" w14:textId="77777777" w:rsidR="0016386A" w:rsidRDefault="0016386A">
            <w:pPr>
              <w:rPr>
                <w:lang w:val="en-IN"/>
              </w:rPr>
            </w:pPr>
            <w:r>
              <w:rPr>
                <w:lang w:val="en-IN"/>
              </w:rPr>
              <w:t>List of authors .</w:t>
            </w:r>
          </w:p>
        </w:tc>
      </w:tr>
    </w:tbl>
    <w:p w14:paraId="284CFF92" w14:textId="77777777" w:rsidR="0016386A" w:rsidRPr="0016386A" w:rsidRDefault="0016386A" w:rsidP="0016386A"/>
    <w:p w14:paraId="2CF54F1E" w14:textId="77777777" w:rsidR="0050216D" w:rsidRDefault="0050216D" w:rsidP="0050216D">
      <w:pPr>
        <w:pStyle w:val="Heading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Example Request/Response</w:t>
      </w:r>
    </w:p>
    <w:p w14:paraId="59E90BE3" w14:textId="77777777" w:rsidR="0050216D" w:rsidRPr="00617D0C" w:rsidRDefault="0050216D" w:rsidP="0050216D">
      <w:pPr>
        <w:pStyle w:val="Heading2"/>
        <w:rPr>
          <w:sz w:val="28"/>
          <w:szCs w:val="28"/>
        </w:rPr>
      </w:pPr>
      <w:r w:rsidRPr="00617D0C">
        <w:rPr>
          <w:sz w:val="28"/>
          <w:szCs w:val="28"/>
        </w:rPr>
        <w:t xml:space="preserve">Example 1. </w:t>
      </w:r>
      <w:r>
        <w:rPr>
          <w:sz w:val="28"/>
          <w:szCs w:val="28"/>
        </w:rPr>
        <w:t>Item Found</w:t>
      </w:r>
    </w:p>
    <w:tbl>
      <w:tblPr>
        <w:tblStyle w:val="TableGridLight"/>
        <w:tblW w:w="1457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9"/>
        <w:gridCol w:w="5700"/>
        <w:gridCol w:w="969"/>
        <w:gridCol w:w="7223"/>
        <w:gridCol w:w="13"/>
      </w:tblGrid>
      <w:tr w:rsidR="0016386A" w14:paraId="3845BEB3" w14:textId="77777777" w:rsidTr="0016386A">
        <w:trPr>
          <w:gridAfter w:val="1"/>
          <w:wAfter w:w="9" w:type="dxa"/>
          <w:trHeight w:val="612"/>
        </w:trPr>
        <w:tc>
          <w:tcPr>
            <w:tcW w:w="6905" w:type="dxa"/>
            <w:gridSpan w:val="2"/>
            <w:shd w:val="clear" w:color="auto" w:fill="E7E6E6" w:themeFill="background2"/>
            <w:vAlign w:val="center"/>
          </w:tcPr>
          <w:p w14:paraId="5C79E312" w14:textId="77777777" w:rsidR="0050216D" w:rsidRPr="00EF3826" w:rsidRDefault="0050216D" w:rsidP="000862F0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7670" w:type="dxa"/>
            <w:gridSpan w:val="2"/>
            <w:shd w:val="clear" w:color="auto" w:fill="E7E6E6" w:themeFill="background2"/>
            <w:vAlign w:val="center"/>
          </w:tcPr>
          <w:p w14:paraId="4B09210D" w14:textId="77777777" w:rsidR="0050216D" w:rsidRDefault="0050216D" w:rsidP="000862F0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16386A" w14:paraId="43F16A08" w14:textId="77777777" w:rsidTr="0016386A">
        <w:trPr>
          <w:gridAfter w:val="1"/>
          <w:wAfter w:w="9" w:type="dxa"/>
          <w:trHeight w:val="576"/>
        </w:trPr>
        <w:tc>
          <w:tcPr>
            <w:tcW w:w="1290" w:type="dxa"/>
            <w:shd w:val="clear" w:color="auto" w:fill="E7E6E6" w:themeFill="background2"/>
            <w:vAlign w:val="center"/>
          </w:tcPr>
          <w:p w14:paraId="66B19DBC" w14:textId="77777777" w:rsidR="0050216D" w:rsidRPr="00EE0543" w:rsidRDefault="0050216D" w:rsidP="000862F0">
            <w:pPr>
              <w:rPr>
                <w:rStyle w:val="Strong"/>
              </w:rPr>
            </w:pPr>
            <w:r w:rsidRPr="00EE0543">
              <w:rPr>
                <w:rStyle w:val="Strong"/>
              </w:rPr>
              <w:t>HTTP Mettod</w:t>
            </w:r>
          </w:p>
        </w:tc>
        <w:tc>
          <w:tcPr>
            <w:tcW w:w="5615" w:type="dxa"/>
            <w:vAlign w:val="center"/>
          </w:tcPr>
          <w:p w14:paraId="46FD24CA" w14:textId="77777777" w:rsidR="0050216D" w:rsidRPr="0032767A" w:rsidRDefault="0050216D" w:rsidP="000862F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</w:t>
            </w:r>
            <w:r>
              <w:rPr>
                <w:rStyle w:val="Strong"/>
              </w:rPr>
              <w:t>ET</w:t>
            </w:r>
          </w:p>
        </w:tc>
        <w:tc>
          <w:tcPr>
            <w:tcW w:w="1293" w:type="dxa"/>
            <w:shd w:val="clear" w:color="auto" w:fill="E7E6E6" w:themeFill="background2"/>
            <w:vAlign w:val="center"/>
          </w:tcPr>
          <w:p w14:paraId="78793E02" w14:textId="77777777" w:rsidR="0050216D" w:rsidRPr="00EE0543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HTTP Status</w:t>
            </w:r>
          </w:p>
        </w:tc>
        <w:tc>
          <w:tcPr>
            <w:tcW w:w="6377" w:type="dxa"/>
            <w:vAlign w:val="center"/>
          </w:tcPr>
          <w:p w14:paraId="5E4CD0C1" w14:textId="77777777" w:rsidR="0050216D" w:rsidRPr="0032767A" w:rsidRDefault="0050216D" w:rsidP="000862F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200 O</w:t>
            </w:r>
            <w:r w:rsidRPr="0050216D">
              <w:rPr>
                <w:rStyle w:val="Strong"/>
                <w:b w:val="0"/>
                <w:bCs w:val="0"/>
              </w:rPr>
              <w:t>K</w:t>
            </w:r>
          </w:p>
        </w:tc>
      </w:tr>
      <w:tr w:rsidR="0016386A" w14:paraId="29CDC2E6" w14:textId="77777777" w:rsidTr="0016386A">
        <w:trPr>
          <w:gridAfter w:val="1"/>
          <w:wAfter w:w="9" w:type="dxa"/>
          <w:trHeight w:val="586"/>
        </w:trPr>
        <w:tc>
          <w:tcPr>
            <w:tcW w:w="1290" w:type="dxa"/>
            <w:shd w:val="clear" w:color="auto" w:fill="E7E6E6" w:themeFill="background2"/>
            <w:vAlign w:val="center"/>
          </w:tcPr>
          <w:p w14:paraId="1F7DA0A8" w14:textId="77777777" w:rsidR="0050216D" w:rsidRPr="00EE0543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URL</w:t>
            </w:r>
          </w:p>
        </w:tc>
        <w:tc>
          <w:tcPr>
            <w:tcW w:w="5615" w:type="dxa"/>
            <w:vAlign w:val="center"/>
          </w:tcPr>
          <w:p w14:paraId="31890827" w14:textId="77777777" w:rsidR="003900BB" w:rsidRPr="000862F0" w:rsidRDefault="008A0E74" w:rsidP="0016386A">
            <w:pPr>
              <w:rPr>
                <w:rStyle w:val="Strong"/>
                <w:b w:val="0"/>
                <w:bCs w:val="0"/>
              </w:rPr>
            </w:pPr>
            <w:r w:rsidRPr="008A0E74">
              <w:rPr>
                <w:rStyle w:val="Strong"/>
                <w:b w:val="0"/>
              </w:rPr>
              <w:t>http://localhost:8080/v1/library</w:t>
            </w:r>
            <w:r w:rsidR="005D29E5">
              <w:rPr>
                <w:rStyle w:val="Strong"/>
                <w:b w:val="0"/>
              </w:rPr>
              <w:t>/</w:t>
            </w:r>
            <w:r w:rsidRPr="008A0E74">
              <w:rPr>
                <w:rStyle w:val="Strong"/>
                <w:b w:val="0"/>
              </w:rPr>
              <w:t>managment/books/</w:t>
            </w:r>
            <w:r w:rsidR="0016386A">
              <w:rPr>
                <w:rStyle w:val="Strong"/>
                <w:b w:val="0"/>
              </w:rPr>
              <w:t>allbooks</w:t>
            </w:r>
          </w:p>
        </w:tc>
        <w:tc>
          <w:tcPr>
            <w:tcW w:w="1293" w:type="dxa"/>
            <w:shd w:val="clear" w:color="auto" w:fill="E7E6E6" w:themeFill="background2"/>
          </w:tcPr>
          <w:p w14:paraId="710A7FB4" w14:textId="77777777" w:rsidR="0050216D" w:rsidRDefault="0050216D" w:rsidP="000862F0">
            <w:pPr>
              <w:rPr>
                <w:rStyle w:val="Strong"/>
              </w:rPr>
            </w:pPr>
          </w:p>
        </w:tc>
        <w:tc>
          <w:tcPr>
            <w:tcW w:w="6377" w:type="dxa"/>
            <w:vAlign w:val="center"/>
          </w:tcPr>
          <w:p w14:paraId="3AD21DCB" w14:textId="77777777" w:rsidR="0050216D" w:rsidRPr="0032767A" w:rsidRDefault="0050216D" w:rsidP="000862F0">
            <w:pPr>
              <w:rPr>
                <w:rStyle w:val="Strong"/>
                <w:b w:val="0"/>
                <w:bCs w:val="0"/>
              </w:rPr>
            </w:pPr>
          </w:p>
        </w:tc>
      </w:tr>
      <w:tr w:rsidR="0016386A" w14:paraId="163D9878" w14:textId="77777777" w:rsidTr="0016386A">
        <w:trPr>
          <w:gridAfter w:val="1"/>
          <w:wAfter w:w="9" w:type="dxa"/>
          <w:trHeight w:val="586"/>
        </w:trPr>
        <w:tc>
          <w:tcPr>
            <w:tcW w:w="1290" w:type="dxa"/>
            <w:shd w:val="clear" w:color="auto" w:fill="E7E6E6" w:themeFill="background2"/>
            <w:vAlign w:val="center"/>
          </w:tcPr>
          <w:p w14:paraId="55BAB656" w14:textId="77777777" w:rsidR="0050216D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5615" w:type="dxa"/>
            <w:vAlign w:val="center"/>
          </w:tcPr>
          <w:p w14:paraId="76F1F7B3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accept: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  <w:tc>
          <w:tcPr>
            <w:tcW w:w="1293" w:type="dxa"/>
            <w:shd w:val="clear" w:color="auto" w:fill="E7E6E6" w:themeFill="background2"/>
          </w:tcPr>
          <w:p w14:paraId="3BB894E6" w14:textId="77777777" w:rsidR="0050216D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Headers</w:t>
            </w:r>
          </w:p>
        </w:tc>
        <w:tc>
          <w:tcPr>
            <w:tcW w:w="6377" w:type="dxa"/>
            <w:vAlign w:val="center"/>
          </w:tcPr>
          <w:p w14:paraId="33351399" w14:textId="77777777" w:rsidR="0050216D" w:rsidRPr="0032767A" w:rsidRDefault="0050216D" w:rsidP="0050216D">
            <w:pPr>
              <w:rPr>
                <w:rStyle w:val="Strong"/>
                <w:b w:val="0"/>
                <w:bCs w:val="0"/>
              </w:rPr>
            </w:pPr>
            <w:r w:rsidRPr="00DC2A08">
              <w:rPr>
                <w:rStyle w:val="Strong"/>
              </w:rPr>
              <w:t>content-type:</w:t>
            </w:r>
            <w:r>
              <w:rPr>
                <w:rStyle w:val="Strong"/>
                <w:b w:val="0"/>
                <w:bCs w:val="0"/>
              </w:rPr>
              <w:t xml:space="preserve"> application/json</w:t>
            </w:r>
          </w:p>
        </w:tc>
      </w:tr>
      <w:tr w:rsidR="0016386A" w14:paraId="122B8825" w14:textId="77777777" w:rsidTr="0016386A">
        <w:trPr>
          <w:trHeight w:val="28"/>
        </w:trPr>
        <w:tc>
          <w:tcPr>
            <w:tcW w:w="1290" w:type="dxa"/>
            <w:shd w:val="clear" w:color="auto" w:fill="E7E6E6" w:themeFill="background2"/>
            <w:vAlign w:val="center"/>
          </w:tcPr>
          <w:p w14:paraId="540EFCCC" w14:textId="77777777" w:rsidR="0050216D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5615" w:type="dxa"/>
          </w:tcPr>
          <w:p w14:paraId="5E0509B4" w14:textId="77777777" w:rsidR="0050216D" w:rsidRDefault="0050216D" w:rsidP="000862F0">
            <w:pPr>
              <w:rPr>
                <w:rStyle w:val="Strong"/>
                <w:b w:val="0"/>
                <w:bCs w:val="0"/>
              </w:rPr>
            </w:pPr>
          </w:p>
          <w:p w14:paraId="0252384E" w14:textId="77777777" w:rsidR="00B4577D" w:rsidRPr="00B4577D" w:rsidRDefault="00B4577D" w:rsidP="00B4577D"/>
          <w:p w14:paraId="2746A9C1" w14:textId="77777777" w:rsidR="00B4577D" w:rsidRPr="00B4577D" w:rsidRDefault="00B4577D" w:rsidP="00B4577D"/>
          <w:p w14:paraId="5CEB2B67" w14:textId="77777777" w:rsidR="00B4577D" w:rsidRPr="00B4577D" w:rsidRDefault="00B4577D" w:rsidP="00B4577D"/>
          <w:p w14:paraId="44ECFA8A" w14:textId="77777777" w:rsidR="00B4577D" w:rsidRPr="00B4577D" w:rsidRDefault="00B4577D" w:rsidP="00B4577D"/>
          <w:p w14:paraId="52545E18" w14:textId="77777777" w:rsidR="00B4577D" w:rsidRPr="00B4577D" w:rsidRDefault="00B4577D" w:rsidP="00B4577D"/>
          <w:p w14:paraId="09AA9005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6F63C65D" w14:textId="77777777" w:rsidR="00B4577D" w:rsidRPr="00B4577D" w:rsidRDefault="00B4577D" w:rsidP="00B4577D"/>
          <w:p w14:paraId="61BDC09D" w14:textId="77777777" w:rsidR="00B4577D" w:rsidRPr="00B4577D" w:rsidRDefault="00B4577D" w:rsidP="00B4577D"/>
          <w:p w14:paraId="4793375A" w14:textId="77777777" w:rsidR="00B4577D" w:rsidRDefault="00B4577D" w:rsidP="00B4577D">
            <w:pPr>
              <w:rPr>
                <w:rStyle w:val="Strong"/>
                <w:b w:val="0"/>
                <w:bCs w:val="0"/>
              </w:rPr>
            </w:pPr>
          </w:p>
          <w:p w14:paraId="75BF5C3F" w14:textId="77777777" w:rsidR="00B4577D" w:rsidRPr="00B4577D" w:rsidRDefault="00B4577D" w:rsidP="00B4577D"/>
        </w:tc>
        <w:tc>
          <w:tcPr>
            <w:tcW w:w="1293" w:type="dxa"/>
            <w:shd w:val="clear" w:color="auto" w:fill="E7E6E6" w:themeFill="background2"/>
            <w:vAlign w:val="center"/>
          </w:tcPr>
          <w:p w14:paraId="4942D3F3" w14:textId="77777777" w:rsidR="0050216D" w:rsidRDefault="0050216D" w:rsidP="000862F0">
            <w:pPr>
              <w:rPr>
                <w:rStyle w:val="Strong"/>
              </w:rPr>
            </w:pPr>
            <w:r>
              <w:rPr>
                <w:rStyle w:val="Strong"/>
              </w:rPr>
              <w:t>Data</w:t>
            </w:r>
          </w:p>
        </w:tc>
        <w:tc>
          <w:tcPr>
            <w:tcW w:w="6377" w:type="dxa"/>
            <w:gridSpan w:val="2"/>
          </w:tcPr>
          <w:p w14:paraId="23C9DCE2" w14:textId="77777777" w:rsidR="0050216D" w:rsidRPr="0032767A" w:rsidRDefault="0016386A" w:rsidP="000862F0">
            <w:pPr>
              <w:rPr>
                <w:rStyle w:val="Strong"/>
                <w:b w:val="0"/>
                <w:bCs w:val="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C2C0D3" wp14:editId="406C618D">
                      <wp:simplePos x="0" y="0"/>
                      <wp:positionH relativeFrom="margin">
                        <wp:posOffset>8890</wp:posOffset>
                      </wp:positionH>
                      <wp:positionV relativeFrom="margin">
                        <wp:posOffset>3810</wp:posOffset>
                      </wp:positionV>
                      <wp:extent cx="4429125" cy="3962400"/>
                      <wp:effectExtent l="0" t="0" r="28575" b="19050"/>
                      <wp:wrapSquare wrapText="bothSides"/>
                      <wp:docPr id="2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5" cy="3962400"/>
                              </a:xfrm>
                              <a:prstGeom prst="roundRect">
                                <a:avLst>
                                  <a:gd name="adj" fmla="val 5039"/>
                                </a:avLst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744A7" w14:textId="77777777" w:rsidR="0016386A" w:rsidRDefault="0016386A" w:rsidP="0016386A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lang w:val="es-MX"/>
                                    </w:rPr>
                                    <w:t>[</w:t>
                                  </w:r>
                                </w:p>
                                <w:p w14:paraId="7B4179C1" w14:textId="77777777" w:rsidR="0016386A" w:rsidRPr="000862F0" w:rsidRDefault="0016386A" w:rsidP="0016386A">
                                  <w:pPr>
                                    <w:spacing w:after="0"/>
                                    <w:ind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lang w:val="es-MX"/>
                                    </w:rPr>
                                  </w:pP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lang w:val="es-MX"/>
                                    </w:rPr>
                                    <w:t>{</w:t>
                                  </w:r>
                                </w:p>
                                <w:p w14:paraId="19E8DF12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  <w:t>“id”: 1,</w:t>
                                  </w:r>
                                </w:p>
                                <w:p w14:paraId="15C2760E" w14:textId="77777777" w:rsidR="0016386A" w:rsidRPr="000862F0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</w:pP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  <w:t>“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  <w:t>name</w:t>
                                  </w: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  <w:lang w:val="es-MX"/>
                                    </w:rPr>
                                    <w:t>”: “El lobo estepario”,</w:t>
                                  </w:r>
                                </w:p>
                                <w:p w14:paraId="6037B99F" w14:textId="77777777" w:rsidR="0016386A" w:rsidRP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16386A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“isbn”: “9786071411655”,</w:t>
                                  </w:r>
                                </w:p>
                                <w:p w14:paraId="54D8EDFD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editorial</w:t>
                                  </w: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”: “EMU”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,</w:t>
                                  </w:r>
                                </w:p>
                                <w:p w14:paraId="212EEBF6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“edition”: “second”,</w:t>
                                  </w:r>
                                </w:p>
                                <w:p w14:paraId="201F092C" w14:textId="77777777" w:rsidR="0016386A" w:rsidRDefault="0016386A" w:rsidP="0016386A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“category”: “drama”,</w:t>
                                  </w:r>
                                </w:p>
                                <w:p w14:paraId="61AF976D" w14:textId="77777777" w:rsidR="0016386A" w:rsidRDefault="0016386A" w:rsidP="0016386A">
                                  <w:pPr>
                                    <w:spacing w:after="0"/>
                                    <w:ind w:left="72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“language”: “spanish”,</w:t>
                                  </w:r>
                                </w:p>
                                <w:p w14:paraId="28512483" w14:textId="77777777" w:rsidR="0016386A" w:rsidRP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“bookcover”: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https://encryptedtbn0.gstatic.com/images?q=tbn%3AANd9GcS3C3kg3iT7KzUofJCV1A38PX89PJfo2IWC0xRsd2kzx_M3TGzdMJEdcmPwapM&amp;usqp=CAc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color w:val="1F4E79" w:themeColor="accent5" w:themeShade="80"/>
                                    </w:rPr>
                                    <w:t>”,</w:t>
                                  </w:r>
                                </w:p>
                                <w:p w14:paraId="4BF28F5B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“author</w:t>
                                  </w: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s</w:t>
                                  </w:r>
                                  <w:r w:rsidRPr="000862F0"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”:</w:t>
                                  </w:r>
                                </w:p>
                                <w:p w14:paraId="337260C3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[</w:t>
                                  </w:r>
                                </w:p>
                                <w:p w14:paraId="45F6F65A" w14:textId="77777777" w:rsidR="0016386A" w:rsidRDefault="0016386A" w:rsidP="0016386A">
                                  <w:pPr>
                                    <w:spacing w:after="0"/>
                                    <w:ind w:left="144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{</w:t>
                                  </w:r>
                                </w:p>
                                <w:p w14:paraId="2E55A88C" w14:textId="77777777" w:rsidR="0016386A" w:rsidRDefault="0016386A" w:rsidP="0016386A">
                                  <w:pPr>
                                    <w:spacing w:after="0"/>
                                    <w:ind w:left="2160" w:firstLine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 xml:space="preserve"> “Herman Hesse”</w:t>
                                  </w:r>
                                </w:p>
                                <w:p w14:paraId="272FD223" w14:textId="77777777" w:rsidR="0016386A" w:rsidRDefault="0016386A" w:rsidP="0016386A">
                                  <w:pPr>
                                    <w:spacing w:after="0"/>
                                    <w:ind w:left="216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}</w:t>
                                  </w:r>
                                </w:p>
                                <w:p w14:paraId="709D42EE" w14:textId="77777777" w:rsidR="0016386A" w:rsidRDefault="0016386A" w:rsidP="0016386A">
                                  <w:pPr>
                                    <w:spacing w:after="0"/>
                                    <w:ind w:left="144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]</w:t>
                                  </w:r>
                                </w:p>
                                <w:p w14:paraId="5C1DA9D5" w14:textId="77777777" w:rsidR="0016386A" w:rsidRDefault="0016386A" w:rsidP="0016386A">
                                  <w:pPr>
                                    <w:spacing w:after="0"/>
                                    <w:ind w:left="72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}</w:t>
                                  </w:r>
                                </w:p>
                                <w:p w14:paraId="79093681" w14:textId="77777777" w:rsidR="0016386A" w:rsidRPr="0016386A" w:rsidRDefault="0016386A" w:rsidP="0016386A">
                                  <w:pPr>
                                    <w:spacing w:after="0"/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</w:pPr>
                                  <w:r>
                                    <w:rPr>
                                      <w:rStyle w:val="SubtleEmphasis"/>
                                      <w:rFonts w:ascii="Consolas" w:hAnsi="Consolas"/>
                                      <w:i w:val="0"/>
                                      <w:iCs w:val="0"/>
                                      <w:color w:val="1F4E79" w:themeColor="accent5" w:themeShade="8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814F4" id="Rectangle: Rounded Corners 8" o:spid="_x0000_s1026" style="position:absolute;margin-left:.7pt;margin-top:.3pt;width:348.75pt;height:31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" fillcolor="white [3201]" strokecolor="#a5a5a5 [3206]" strokeweight="1pt">
                      <v:stroke joinstyle="miter"/>
                      <v:textbox>
                        <w:txbxContent>
                          <w:p w:rsidR="0016386A" w:rsidRDefault="0016386A" w:rsidP="0016386A">
                            <w:pPr>
                              <w:spacing w:after="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lang w:val="es-MX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lang w:val="es-MX"/>
                              </w:rPr>
                              <w:t>[</w:t>
                            </w:r>
                          </w:p>
                          <w:p w:rsidR="0016386A" w:rsidRPr="000862F0" w:rsidRDefault="0016386A" w:rsidP="0016386A">
                            <w:pPr>
                              <w:spacing w:after="0"/>
                              <w:ind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lang w:val="es-MX"/>
                              </w:rPr>
                            </w:pP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lang w:val="es-MX"/>
                              </w:rPr>
                              <w:t>{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  <w:t>“id”: 1,</w:t>
                            </w:r>
                          </w:p>
                          <w:p w:rsidR="0016386A" w:rsidRPr="000862F0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</w:pP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  <w:t>name</w:t>
                            </w: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  <w:lang w:val="es-MX"/>
                              </w:rPr>
                              <w:t>”: “El lobo estepario”,</w:t>
                            </w:r>
                          </w:p>
                          <w:p w:rsidR="0016386A" w:rsidRP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16386A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“isbn”: “9786071411655”,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editorial</w:t>
                            </w: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 “EMU”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“edition”: “second”,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“category”: “drama”,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72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“language”: “spanish”,</w:t>
                            </w:r>
                          </w:p>
                          <w:p w:rsidR="0016386A" w:rsidRP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“bookcover”: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color w:val="1F4E79" w:themeColor="accent5" w:themeShade="80"/>
                              </w:rPr>
                              <w:t>“</w:t>
                            </w:r>
                            <w:r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>https://encryptedtbn0.gstatic.com/images?q=tbn%3AANd9GcS3C3kg3iT7KzUofJCV1A38PX89PJfo2IWC0xRsd2kzx_M3TGzdMJEdcmPwapM&amp;usqp=CAc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color w:val="1F4E79" w:themeColor="accent5" w:themeShade="80"/>
                              </w:rPr>
                              <w:t>”,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“author</w:t>
                            </w: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s</w:t>
                            </w:r>
                            <w:r w:rsidRPr="000862F0"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”: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[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{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2160" w:firstLine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 xml:space="preserve"> “Herman Hesse”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216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}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144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]</w:t>
                            </w:r>
                          </w:p>
                          <w:p w:rsidR="0016386A" w:rsidRDefault="0016386A" w:rsidP="0016386A">
                            <w:pPr>
                              <w:spacing w:after="0"/>
                              <w:ind w:left="72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}</w:t>
                            </w:r>
                          </w:p>
                          <w:p w:rsidR="0016386A" w:rsidRPr="0016386A" w:rsidRDefault="0016386A" w:rsidP="0016386A">
                            <w:pPr>
                              <w:spacing w:after="0"/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Style w:val="nfasissutil"/>
                                <w:rFonts w:ascii="Consolas" w:hAnsi="Consolas"/>
                                <w:i w:val="0"/>
                                <w:iCs w:val="0"/>
                                <w:color w:val="1F4E79" w:themeColor="accent5" w:themeShade="80"/>
                              </w:rPr>
                              <w:t>]</w:t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</w:p>
        </w:tc>
      </w:tr>
    </w:tbl>
    <w:p w14:paraId="2B12B634" w14:textId="77777777" w:rsidR="0050216D" w:rsidRPr="0016386A" w:rsidRDefault="0050216D" w:rsidP="0050216D">
      <w:pPr>
        <w:pStyle w:val="Heading1"/>
        <w:rPr>
          <w:rFonts w:ascii="Arial" w:hAnsi="Arial" w:cs="Arial"/>
          <w:b/>
          <w:bCs/>
          <w:lang w:val="es-MX"/>
        </w:rPr>
      </w:pPr>
      <w:r w:rsidRPr="0016386A">
        <w:rPr>
          <w:rFonts w:ascii="Arial" w:hAnsi="Arial" w:cs="Arial"/>
          <w:b/>
          <w:bCs/>
          <w:lang w:val="es-MX"/>
        </w:rPr>
        <w:lastRenderedPageBreak/>
        <w:t>Error Response</w:t>
      </w:r>
    </w:p>
    <w:p w14:paraId="07E4BCAA" w14:textId="77777777" w:rsidR="0050216D" w:rsidRDefault="0050216D" w:rsidP="006F5343">
      <w:pPr>
        <w:pStyle w:val="Heading3"/>
        <w:rPr>
          <w:lang w:val="es-MX"/>
        </w:rPr>
      </w:pPr>
      <w:r w:rsidRPr="0016386A">
        <w:rPr>
          <w:b/>
          <w:bCs/>
          <w:lang w:val="es-MX"/>
        </w:rPr>
        <w:t>Code:</w:t>
      </w:r>
      <w:r w:rsidRPr="0016386A">
        <w:rPr>
          <w:lang w:val="es-MX"/>
        </w:rPr>
        <w:t xml:space="preserve"> 500 Internal server error</w:t>
      </w:r>
    </w:p>
    <w:p w14:paraId="6D267C14" w14:textId="77777777" w:rsidR="005D29E5" w:rsidRPr="00D674EB" w:rsidRDefault="005D29E5" w:rsidP="005D29E5">
      <w:pPr>
        <w:spacing w:after="0"/>
        <w:rPr>
          <w:rStyle w:val="SubtleEmphasis"/>
          <w:rFonts w:ascii="Consolas" w:hAnsi="Consolas"/>
          <w:i w:val="0"/>
          <w:iCs w:val="0"/>
        </w:rPr>
      </w:pPr>
      <w:r w:rsidRPr="00D674EB">
        <w:rPr>
          <w:rStyle w:val="SubtleEmphasis"/>
          <w:rFonts w:ascii="Consolas" w:hAnsi="Consolas"/>
          <w:i w:val="0"/>
          <w:iCs w:val="0"/>
        </w:rPr>
        <w:t>{</w:t>
      </w:r>
      <w:r w:rsidRPr="00D674EB"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 xml:space="preserve"> “</w:t>
      </w:r>
      <w:r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code</w:t>
      </w:r>
      <w:r w:rsidRPr="00D674EB"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”: “</w:t>
      </w:r>
      <w:r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500</w:t>
      </w:r>
      <w:r w:rsidRPr="00D674EB"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”, “</w:t>
      </w:r>
      <w:r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message</w:t>
      </w:r>
      <w:r w:rsidRPr="00D674EB"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>”: “</w:t>
      </w:r>
      <w:r>
        <w:rPr>
          <w:rStyle w:val="SubtleEmphasis"/>
          <w:rFonts w:ascii="Consolas" w:hAnsi="Consolas"/>
          <w:i w:val="0"/>
          <w:iCs w:val="0"/>
          <w:color w:val="1F4E79" w:themeColor="accent5" w:themeShade="80"/>
        </w:rPr>
        <w:t xml:space="preserve">Unhandled exception in service” </w:t>
      </w:r>
      <w:r w:rsidRPr="00D674EB">
        <w:rPr>
          <w:rStyle w:val="SubtleEmphasis"/>
          <w:rFonts w:ascii="Consolas" w:hAnsi="Consolas"/>
          <w:i w:val="0"/>
          <w:iCs w:val="0"/>
        </w:rPr>
        <w:t>}</w:t>
      </w:r>
    </w:p>
    <w:p w14:paraId="7872FF8D" w14:textId="77777777" w:rsidR="005D29E5" w:rsidRPr="005D29E5" w:rsidRDefault="005D29E5" w:rsidP="005D29E5"/>
    <w:sectPr w:rsidR="005D29E5" w:rsidRPr="005D29E5" w:rsidSect="006F5343">
      <w:pgSz w:w="16838" w:h="11906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80"/>
    <w:rsid w:val="000862F0"/>
    <w:rsid w:val="0016386A"/>
    <w:rsid w:val="00261763"/>
    <w:rsid w:val="0032767A"/>
    <w:rsid w:val="003900BB"/>
    <w:rsid w:val="00493F37"/>
    <w:rsid w:val="0050216D"/>
    <w:rsid w:val="00554580"/>
    <w:rsid w:val="005D0521"/>
    <w:rsid w:val="005D29E5"/>
    <w:rsid w:val="00617D0C"/>
    <w:rsid w:val="006432A6"/>
    <w:rsid w:val="00653094"/>
    <w:rsid w:val="006B3475"/>
    <w:rsid w:val="006F5343"/>
    <w:rsid w:val="00752B80"/>
    <w:rsid w:val="007A6B58"/>
    <w:rsid w:val="008A0E74"/>
    <w:rsid w:val="008B74CC"/>
    <w:rsid w:val="00974B49"/>
    <w:rsid w:val="009A6378"/>
    <w:rsid w:val="009B01BF"/>
    <w:rsid w:val="00A13DF9"/>
    <w:rsid w:val="00A40D0C"/>
    <w:rsid w:val="00A55FDB"/>
    <w:rsid w:val="00B07409"/>
    <w:rsid w:val="00B4577D"/>
    <w:rsid w:val="00B61529"/>
    <w:rsid w:val="00BC3B4B"/>
    <w:rsid w:val="00CA11A6"/>
    <w:rsid w:val="00D62FFA"/>
    <w:rsid w:val="00D674EB"/>
    <w:rsid w:val="00D70414"/>
    <w:rsid w:val="00DA01F8"/>
    <w:rsid w:val="00DC2A08"/>
    <w:rsid w:val="00DD1B1A"/>
    <w:rsid w:val="00E65658"/>
    <w:rsid w:val="00E6711C"/>
    <w:rsid w:val="00EE0543"/>
    <w:rsid w:val="00EF3826"/>
    <w:rsid w:val="00F37742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FA95"/>
  <w15:chartTrackingRefBased/>
  <w15:docId w15:val="{8AD4E500-587D-4E0C-B4F7-C438281D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2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382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EF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8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F38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EF38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7D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7D0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DC2A0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900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.munoz\Downloads\RES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BB1E-2932-417C-9B41-4B09F125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REST-Template.dotx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Valenzuela</dc:creator>
  <cp:keywords/>
  <dc:description/>
  <cp:lastModifiedBy>Christian Alonso De La Mora Muoz</cp:lastModifiedBy>
  <cp:revision>4</cp:revision>
  <cp:lastPrinted>2020-03-31T20:22:00Z</cp:lastPrinted>
  <dcterms:created xsi:type="dcterms:W3CDTF">2020-04-03T19:05:00Z</dcterms:created>
  <dcterms:modified xsi:type="dcterms:W3CDTF">2020-04-06T18:15:00Z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0a55c3e1-31db-428f-9193-e1dbf740ebbc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