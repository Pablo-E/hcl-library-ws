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B4EF" w14:textId="4BAE54D5" w:rsidR="0050216D" w:rsidRDefault="00073D40" w:rsidP="0050216D">
      <w:pPr>
        <w:pStyle w:val="Title"/>
      </w:pPr>
      <w:r>
        <w:t>Retrieve a book</w:t>
      </w:r>
      <w:r w:rsidR="002C0909">
        <w:t>’</w:t>
      </w:r>
      <w:r>
        <w:t>s details</w:t>
      </w:r>
    </w:p>
    <w:p w14:paraId="2DFA11E3" w14:textId="77777777" w:rsidR="0050216D" w:rsidRPr="00EF3826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Version</w:t>
      </w:r>
    </w:p>
    <w:p w14:paraId="6D8CFBDE" w14:textId="77777777" w:rsidR="0050216D" w:rsidRDefault="0050216D" w:rsidP="0050216D">
      <w:pPr>
        <w:rPr>
          <w:i/>
          <w:iCs/>
        </w:rPr>
      </w:pPr>
      <w:r>
        <w:rPr>
          <w:i/>
          <w:iCs/>
        </w:rPr>
        <w:t>1.0</w:t>
      </w:r>
    </w:p>
    <w:p w14:paraId="54A75BA6" w14:textId="77777777" w:rsidR="0050216D" w:rsidRPr="00EF3826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4253"/>
        <w:gridCol w:w="6662"/>
        <w:gridCol w:w="1843"/>
      </w:tblGrid>
      <w:tr w:rsidR="0050216D" w14:paraId="749EC2EA" w14:textId="77777777" w:rsidTr="00E83756">
        <w:trPr>
          <w:trHeight w:val="355"/>
        </w:trPr>
        <w:tc>
          <w:tcPr>
            <w:tcW w:w="1129" w:type="dxa"/>
            <w:shd w:val="clear" w:color="auto" w:fill="E7E6E6" w:themeFill="background2"/>
            <w:vAlign w:val="center"/>
          </w:tcPr>
          <w:p w14:paraId="3373CDA4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14:paraId="7CA4DA5A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6662" w:type="dxa"/>
            <w:shd w:val="clear" w:color="auto" w:fill="E7E6E6" w:themeFill="background2"/>
            <w:vAlign w:val="center"/>
          </w:tcPr>
          <w:p w14:paraId="5B599D5D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7F6DD91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Status</w:t>
            </w:r>
          </w:p>
        </w:tc>
      </w:tr>
      <w:tr w:rsidR="0050216D" w14:paraId="305180B3" w14:textId="77777777" w:rsidTr="00A747AD">
        <w:trPr>
          <w:trHeight w:val="335"/>
        </w:trPr>
        <w:tc>
          <w:tcPr>
            <w:tcW w:w="1129" w:type="dxa"/>
            <w:vAlign w:val="center"/>
          </w:tcPr>
          <w:p w14:paraId="09A8708A" w14:textId="77777777" w:rsidR="0050216D" w:rsidRDefault="0050216D" w:rsidP="00DA28C9">
            <w:pPr>
              <w:jc w:val="center"/>
            </w:pPr>
            <w:r>
              <w:t>GET</w:t>
            </w:r>
          </w:p>
        </w:tc>
        <w:tc>
          <w:tcPr>
            <w:tcW w:w="4253" w:type="dxa"/>
            <w:vAlign w:val="center"/>
          </w:tcPr>
          <w:p w14:paraId="1DF21668" w14:textId="7CAFCC36" w:rsidR="0050216D" w:rsidRDefault="0050216D" w:rsidP="00DA28C9">
            <w:pPr>
              <w:jc w:val="center"/>
            </w:pPr>
            <w:r>
              <w:t>/</w:t>
            </w:r>
            <w:r w:rsidR="00073D40">
              <w:t>books</w:t>
            </w:r>
            <w:r>
              <w:t>/{</w:t>
            </w:r>
            <w:r w:rsidR="00073D40">
              <w:t>bookid</w:t>
            </w:r>
            <w:r>
              <w:t>}</w:t>
            </w:r>
          </w:p>
        </w:tc>
        <w:tc>
          <w:tcPr>
            <w:tcW w:w="6662" w:type="dxa"/>
            <w:vAlign w:val="center"/>
          </w:tcPr>
          <w:p w14:paraId="6B525711" w14:textId="66E841AA" w:rsidR="0050216D" w:rsidRDefault="00073D40" w:rsidP="00DA28C9">
            <w:pPr>
              <w:jc w:val="center"/>
            </w:pPr>
            <w:r>
              <w:t>Retrieve a book’s details</w:t>
            </w:r>
            <w:r w:rsidR="001019C0">
              <w:t xml:space="preserve"> by id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0E3055C" w14:textId="0C424316" w:rsidR="0050216D" w:rsidRDefault="00A747AD" w:rsidP="00DA28C9">
            <w:pPr>
              <w:jc w:val="center"/>
            </w:pPr>
            <w:r>
              <w:t>APPROVED</w:t>
            </w:r>
          </w:p>
        </w:tc>
      </w:tr>
    </w:tbl>
    <w:p w14:paraId="7743F654" w14:textId="77777777" w:rsidR="0050216D" w:rsidRPr="00617D0C" w:rsidRDefault="0050216D" w:rsidP="0050216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Path Parameters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048"/>
        <w:gridCol w:w="1085"/>
        <w:gridCol w:w="9450"/>
      </w:tblGrid>
      <w:tr w:rsidR="0050216D" w14:paraId="02C2258C" w14:textId="77777777" w:rsidTr="0050216D">
        <w:trPr>
          <w:trHeight w:val="340"/>
        </w:trPr>
        <w:tc>
          <w:tcPr>
            <w:tcW w:w="2405" w:type="dxa"/>
            <w:shd w:val="clear" w:color="auto" w:fill="E7E6E6" w:themeFill="background2"/>
            <w:vAlign w:val="center"/>
          </w:tcPr>
          <w:p w14:paraId="054DDA92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449" w:type="dxa"/>
            <w:shd w:val="clear" w:color="auto" w:fill="E7E6E6" w:themeFill="background2"/>
            <w:vAlign w:val="center"/>
          </w:tcPr>
          <w:p w14:paraId="16C6D5CE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Required</w:t>
            </w:r>
          </w:p>
        </w:tc>
        <w:tc>
          <w:tcPr>
            <w:tcW w:w="1110" w:type="dxa"/>
            <w:shd w:val="clear" w:color="auto" w:fill="E7E6E6" w:themeFill="background2"/>
            <w:vAlign w:val="center"/>
          </w:tcPr>
          <w:p w14:paraId="6504ED3E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9923" w:type="dxa"/>
            <w:shd w:val="clear" w:color="auto" w:fill="E7E6E6" w:themeFill="background2"/>
            <w:vAlign w:val="center"/>
          </w:tcPr>
          <w:p w14:paraId="090E4037" w14:textId="77777777" w:rsidR="0050216D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0216D" w:rsidRPr="00E83756" w14:paraId="0F2F8286" w14:textId="77777777" w:rsidTr="0050216D">
        <w:trPr>
          <w:trHeight w:val="321"/>
        </w:trPr>
        <w:tc>
          <w:tcPr>
            <w:tcW w:w="2405" w:type="dxa"/>
            <w:vAlign w:val="center"/>
          </w:tcPr>
          <w:p w14:paraId="6D271BBC" w14:textId="64A28EE1" w:rsidR="0050216D" w:rsidRDefault="006B6604" w:rsidP="00DA28C9">
            <w:pPr>
              <w:jc w:val="center"/>
            </w:pPr>
            <w:r>
              <w:t>/books/{bookid}</w:t>
            </w:r>
          </w:p>
        </w:tc>
        <w:tc>
          <w:tcPr>
            <w:tcW w:w="449" w:type="dxa"/>
            <w:vAlign w:val="center"/>
          </w:tcPr>
          <w:p w14:paraId="105FFE21" w14:textId="77777777" w:rsidR="0050216D" w:rsidRDefault="0050216D" w:rsidP="00DA28C9">
            <w:pPr>
              <w:jc w:val="center"/>
            </w:pPr>
            <w:r>
              <w:t>Yes</w:t>
            </w:r>
          </w:p>
        </w:tc>
        <w:tc>
          <w:tcPr>
            <w:tcW w:w="1110" w:type="dxa"/>
            <w:vAlign w:val="center"/>
          </w:tcPr>
          <w:p w14:paraId="4DA4E1B9" w14:textId="77777777" w:rsidR="0050216D" w:rsidRDefault="0050216D" w:rsidP="00DA28C9">
            <w:pPr>
              <w:jc w:val="center"/>
            </w:pPr>
            <w:r>
              <w:t>Path</w:t>
            </w:r>
          </w:p>
        </w:tc>
        <w:tc>
          <w:tcPr>
            <w:tcW w:w="9923" w:type="dxa"/>
            <w:vAlign w:val="center"/>
          </w:tcPr>
          <w:p w14:paraId="497456B7" w14:textId="34FF7534" w:rsidR="0050216D" w:rsidRDefault="00C24246" w:rsidP="00DA28C9">
            <w:pPr>
              <w:jc w:val="center"/>
            </w:pPr>
            <w:r>
              <w:t>Id of book you want</w:t>
            </w:r>
          </w:p>
        </w:tc>
      </w:tr>
    </w:tbl>
    <w:p w14:paraId="0E4C650A" w14:textId="77777777" w:rsidR="00E6462D" w:rsidRDefault="00E6462D" w:rsidP="0050216D">
      <w:pPr>
        <w:pStyle w:val="Heading2"/>
        <w:rPr>
          <w:sz w:val="28"/>
          <w:szCs w:val="28"/>
        </w:rPr>
      </w:pPr>
    </w:p>
    <w:p w14:paraId="3ABB3621" w14:textId="3BDFC903" w:rsidR="0050216D" w:rsidRDefault="0050216D" w:rsidP="0050216D">
      <w:pPr>
        <w:pStyle w:val="Heading2"/>
        <w:rPr>
          <w:sz w:val="28"/>
          <w:szCs w:val="28"/>
        </w:rPr>
      </w:pPr>
      <w:r w:rsidRPr="00617D0C">
        <w:rPr>
          <w:sz w:val="28"/>
          <w:szCs w:val="28"/>
        </w:rPr>
        <w:t>Response Data Fields</w:t>
      </w:r>
    </w:p>
    <w:p w14:paraId="132F4BCA" w14:textId="77777777" w:rsidR="002C0909" w:rsidRPr="002C0909" w:rsidRDefault="002C0909" w:rsidP="002C0909"/>
    <w:tbl>
      <w:tblPr>
        <w:tblStyle w:val="TableGridLight"/>
        <w:tblW w:w="1402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9498"/>
      </w:tblGrid>
      <w:tr w:rsidR="0050216D" w14:paraId="3283CF2E" w14:textId="77777777" w:rsidTr="00E6462D">
        <w:trPr>
          <w:trHeight w:val="340"/>
        </w:trPr>
        <w:tc>
          <w:tcPr>
            <w:tcW w:w="1413" w:type="dxa"/>
            <w:shd w:val="clear" w:color="auto" w:fill="E7E6E6" w:themeFill="background2"/>
            <w:vAlign w:val="center"/>
          </w:tcPr>
          <w:p w14:paraId="3B1859DE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03C773C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AB70D9E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498" w:type="dxa"/>
            <w:shd w:val="clear" w:color="auto" w:fill="E7E6E6" w:themeFill="background2"/>
            <w:vAlign w:val="center"/>
          </w:tcPr>
          <w:p w14:paraId="7B92318C" w14:textId="77777777" w:rsidR="0050216D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EA7437" w14:paraId="2C662B4E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5C74A797" w14:textId="5CF77F18" w:rsidR="00EA7437" w:rsidRDefault="00EA7437" w:rsidP="00DA28C9">
            <w:pPr>
              <w:jc w:val="center"/>
            </w:pPr>
            <w:r>
              <w:t>id</w:t>
            </w:r>
          </w:p>
        </w:tc>
        <w:tc>
          <w:tcPr>
            <w:tcW w:w="1417" w:type="dxa"/>
            <w:vAlign w:val="center"/>
          </w:tcPr>
          <w:p w14:paraId="024E3BF4" w14:textId="21675666" w:rsidR="00EA7437" w:rsidRDefault="00EA7437" w:rsidP="00DA28C9">
            <w:pPr>
              <w:jc w:val="center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0E5EA8EE" w14:textId="256F5489" w:rsidR="00EA7437" w:rsidRDefault="00EA7437" w:rsidP="00DA28C9">
            <w:pPr>
              <w:jc w:val="center"/>
            </w:pPr>
            <w:r>
              <w:t>[0-9]</w:t>
            </w:r>
          </w:p>
        </w:tc>
        <w:tc>
          <w:tcPr>
            <w:tcW w:w="9498" w:type="dxa"/>
            <w:vAlign w:val="center"/>
          </w:tcPr>
          <w:p w14:paraId="60836929" w14:textId="595A7B9A" w:rsidR="006B6604" w:rsidRDefault="006B6604" w:rsidP="003D0418">
            <w:r>
              <w:t>Id of book.</w:t>
            </w:r>
          </w:p>
        </w:tc>
      </w:tr>
      <w:tr w:rsidR="0050216D" w14:paraId="5E5C6EAB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05AFF35A" w14:textId="77777777" w:rsidR="0050216D" w:rsidRDefault="0050216D" w:rsidP="00DA28C9">
            <w:pPr>
              <w:jc w:val="center"/>
            </w:pPr>
            <w:r>
              <w:t>name</w:t>
            </w:r>
          </w:p>
        </w:tc>
        <w:tc>
          <w:tcPr>
            <w:tcW w:w="1417" w:type="dxa"/>
            <w:vAlign w:val="center"/>
          </w:tcPr>
          <w:p w14:paraId="4A177CCA" w14:textId="77777777" w:rsidR="0050216D" w:rsidRDefault="0050216D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021B3AF6" w14:textId="77777777" w:rsidR="0050216D" w:rsidRDefault="0050216D" w:rsidP="00DA28C9">
            <w:pPr>
              <w:jc w:val="center"/>
            </w:pPr>
            <w:r>
              <w:t>[A-Z0-9\-]+</w:t>
            </w:r>
          </w:p>
        </w:tc>
        <w:tc>
          <w:tcPr>
            <w:tcW w:w="9498" w:type="dxa"/>
            <w:vAlign w:val="center"/>
          </w:tcPr>
          <w:p w14:paraId="69B1A038" w14:textId="0B74755B" w:rsidR="0050216D" w:rsidRDefault="006B6604" w:rsidP="003D0418">
            <w:r>
              <w:t>Name of book.</w:t>
            </w:r>
          </w:p>
        </w:tc>
      </w:tr>
      <w:tr w:rsidR="0050216D" w14:paraId="2BBF7037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1B0E7D4D" w14:textId="3AE0232C" w:rsidR="0050216D" w:rsidRDefault="001019C0" w:rsidP="00DA28C9">
            <w:pPr>
              <w:jc w:val="center"/>
            </w:pPr>
            <w:r>
              <w:t>isbn</w:t>
            </w:r>
          </w:p>
        </w:tc>
        <w:tc>
          <w:tcPr>
            <w:tcW w:w="1417" w:type="dxa"/>
            <w:vAlign w:val="center"/>
          </w:tcPr>
          <w:p w14:paraId="15E9AB06" w14:textId="77777777" w:rsidR="0050216D" w:rsidRDefault="0050216D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4052B390" w14:textId="0014C7CA" w:rsidR="0050216D" w:rsidRDefault="001019C0" w:rsidP="00DA28C9">
            <w:pPr>
              <w:jc w:val="center"/>
            </w:pPr>
            <w:r>
              <w:t>[A-Z0-9\-]+</w:t>
            </w:r>
          </w:p>
        </w:tc>
        <w:tc>
          <w:tcPr>
            <w:tcW w:w="9498" w:type="dxa"/>
            <w:vAlign w:val="center"/>
          </w:tcPr>
          <w:p w14:paraId="3FBF5F7F" w14:textId="0DC6DE82" w:rsidR="00073D40" w:rsidRDefault="006B6604" w:rsidP="003D0418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Isbn of book </w:t>
            </w:r>
          </w:p>
        </w:tc>
      </w:tr>
      <w:tr w:rsidR="00073D40" w14:paraId="448C9394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767FF33C" w14:textId="64AF0681" w:rsidR="001019C0" w:rsidRDefault="001019C0" w:rsidP="001019C0">
            <w:pPr>
              <w:jc w:val="center"/>
            </w:pPr>
            <w:r>
              <w:t>editorial</w:t>
            </w:r>
          </w:p>
        </w:tc>
        <w:tc>
          <w:tcPr>
            <w:tcW w:w="1417" w:type="dxa"/>
            <w:vAlign w:val="center"/>
          </w:tcPr>
          <w:p w14:paraId="25A34CCB" w14:textId="4173116E" w:rsidR="00073D40" w:rsidRDefault="001019C0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04C5D54D" w14:textId="25D11A7E" w:rsidR="00073D40" w:rsidRDefault="001019C0" w:rsidP="00DA28C9">
            <w:pPr>
              <w:jc w:val="center"/>
            </w:pPr>
            <w:r>
              <w:t>[A-Z0-9\-]+</w:t>
            </w:r>
          </w:p>
        </w:tc>
        <w:tc>
          <w:tcPr>
            <w:tcW w:w="9498" w:type="dxa"/>
            <w:vAlign w:val="center"/>
          </w:tcPr>
          <w:p w14:paraId="34949E60" w14:textId="2152C86B" w:rsidR="00073D40" w:rsidRDefault="006B6604" w:rsidP="003D0418">
            <w:r>
              <w:t>Editorial of book.</w:t>
            </w:r>
          </w:p>
        </w:tc>
      </w:tr>
      <w:tr w:rsidR="001019C0" w14:paraId="632CF36F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26918E26" w14:textId="36AB87A9" w:rsidR="001019C0" w:rsidRDefault="001019C0" w:rsidP="001019C0">
            <w:pPr>
              <w:jc w:val="center"/>
            </w:pPr>
            <w:r>
              <w:t>edition</w:t>
            </w:r>
          </w:p>
        </w:tc>
        <w:tc>
          <w:tcPr>
            <w:tcW w:w="1417" w:type="dxa"/>
            <w:vAlign w:val="center"/>
          </w:tcPr>
          <w:p w14:paraId="390706E5" w14:textId="70559303" w:rsidR="001019C0" w:rsidRDefault="001019C0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5DA056C8" w14:textId="1E1263EE" w:rsidR="001019C0" w:rsidRDefault="001019C0" w:rsidP="00DA28C9">
            <w:pPr>
              <w:jc w:val="center"/>
            </w:pPr>
            <w:r>
              <w:t>[A-Z0-9\-]+</w:t>
            </w:r>
          </w:p>
        </w:tc>
        <w:tc>
          <w:tcPr>
            <w:tcW w:w="9498" w:type="dxa"/>
            <w:vAlign w:val="center"/>
          </w:tcPr>
          <w:p w14:paraId="6B2E1D75" w14:textId="3B444209" w:rsidR="001019C0" w:rsidRPr="001019C0" w:rsidRDefault="006B6604" w:rsidP="003D0418">
            <w:r>
              <w:t>Edition of book.</w:t>
            </w:r>
          </w:p>
        </w:tc>
      </w:tr>
      <w:tr w:rsidR="003D0418" w14:paraId="67D5C907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11929840" w14:textId="32F1BDBF" w:rsidR="003D0418" w:rsidRDefault="003D0418" w:rsidP="001019C0">
            <w:pPr>
              <w:jc w:val="center"/>
            </w:pPr>
            <w:r>
              <w:t>category</w:t>
            </w:r>
          </w:p>
        </w:tc>
        <w:tc>
          <w:tcPr>
            <w:tcW w:w="1417" w:type="dxa"/>
            <w:vAlign w:val="center"/>
          </w:tcPr>
          <w:p w14:paraId="3FE782A7" w14:textId="7A1ACDAD" w:rsidR="003D0418" w:rsidRDefault="003D0418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2F8C0B5F" w14:textId="0A00C75C" w:rsidR="003D0418" w:rsidRDefault="003D0418" w:rsidP="00DA28C9">
            <w:pPr>
              <w:jc w:val="center"/>
            </w:pPr>
            <w:r>
              <w:t>[A-Z]</w:t>
            </w:r>
          </w:p>
        </w:tc>
        <w:tc>
          <w:tcPr>
            <w:tcW w:w="9498" w:type="dxa"/>
            <w:vAlign w:val="center"/>
          </w:tcPr>
          <w:p w14:paraId="2A9D1906" w14:textId="4ED520B1" w:rsidR="003D0418" w:rsidRDefault="006B6604" w:rsidP="003D0418">
            <w:r>
              <w:t>Category of book.</w:t>
            </w:r>
          </w:p>
        </w:tc>
      </w:tr>
      <w:tr w:rsidR="003D0418" w14:paraId="38AFBF23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69742A82" w14:textId="648270A6" w:rsidR="003D0418" w:rsidRDefault="003D0418" w:rsidP="001019C0">
            <w:pPr>
              <w:jc w:val="center"/>
            </w:pPr>
            <w:r>
              <w:t>language</w:t>
            </w:r>
          </w:p>
        </w:tc>
        <w:tc>
          <w:tcPr>
            <w:tcW w:w="1417" w:type="dxa"/>
            <w:vAlign w:val="center"/>
          </w:tcPr>
          <w:p w14:paraId="288FB7A9" w14:textId="4E34E630" w:rsidR="003D0418" w:rsidRDefault="003D0418" w:rsidP="00DA28C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2C85A098" w14:textId="5AECC965" w:rsidR="003D0418" w:rsidRDefault="003D0418" w:rsidP="00DA28C9">
            <w:pPr>
              <w:jc w:val="center"/>
            </w:pPr>
            <w:r>
              <w:t>[A-Z]</w:t>
            </w:r>
          </w:p>
        </w:tc>
        <w:tc>
          <w:tcPr>
            <w:tcW w:w="9498" w:type="dxa"/>
            <w:vAlign w:val="center"/>
          </w:tcPr>
          <w:p w14:paraId="1D6EA4AA" w14:textId="0E019633" w:rsidR="003D0418" w:rsidRDefault="006B6604" w:rsidP="003D0418">
            <w:r>
              <w:t>Language of book.</w:t>
            </w:r>
          </w:p>
        </w:tc>
      </w:tr>
      <w:tr w:rsidR="00E6462D" w14:paraId="4A661708" w14:textId="77777777" w:rsidTr="00E6462D">
        <w:trPr>
          <w:trHeight w:val="321"/>
        </w:trPr>
        <w:tc>
          <w:tcPr>
            <w:tcW w:w="1413" w:type="dxa"/>
            <w:shd w:val="clear" w:color="auto" w:fill="E7E6E6" w:themeFill="background2"/>
            <w:vAlign w:val="center"/>
          </w:tcPr>
          <w:p w14:paraId="5DE8C7B8" w14:textId="268293C8" w:rsidR="00E6462D" w:rsidRDefault="00E6462D" w:rsidP="00E6462D">
            <w:pPr>
              <w:jc w:val="center"/>
            </w:pPr>
            <w:r>
              <w:rPr>
                <w:rStyle w:val="Strong"/>
              </w:rPr>
              <w:lastRenderedPageBreak/>
              <w:t>Name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4642C851" w14:textId="7A6C2F14" w:rsidR="00E6462D" w:rsidRDefault="00E6462D" w:rsidP="00E6462D">
            <w:pPr>
              <w:jc w:val="center"/>
            </w:pPr>
            <w:r>
              <w:rPr>
                <w:rStyle w:val="Strong"/>
              </w:rPr>
              <w:t>Type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B0BA98A" w14:textId="235700C9" w:rsidR="00E6462D" w:rsidRDefault="00E6462D" w:rsidP="00E6462D">
            <w:pPr>
              <w:jc w:val="center"/>
            </w:pPr>
            <w:r>
              <w:rPr>
                <w:rStyle w:val="Strong"/>
              </w:rPr>
              <w:t>Format</w:t>
            </w:r>
          </w:p>
        </w:tc>
        <w:tc>
          <w:tcPr>
            <w:tcW w:w="9498" w:type="dxa"/>
            <w:shd w:val="clear" w:color="auto" w:fill="E7E6E6" w:themeFill="background2"/>
            <w:vAlign w:val="center"/>
          </w:tcPr>
          <w:p w14:paraId="5973CC01" w14:textId="5BC5F5DC" w:rsidR="00E6462D" w:rsidRDefault="00E6462D" w:rsidP="00E6462D">
            <w:r>
              <w:rPr>
                <w:rStyle w:val="Strong"/>
              </w:rPr>
              <w:t>Description</w:t>
            </w:r>
          </w:p>
        </w:tc>
      </w:tr>
      <w:tr w:rsidR="002C0909" w14:paraId="57E44DA8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522218A0" w14:textId="0A0EE080" w:rsidR="002C0909" w:rsidRDefault="002C0909" w:rsidP="002C0909">
            <w:pPr>
              <w:jc w:val="center"/>
            </w:pPr>
            <w:r>
              <w:t>bookcover</w:t>
            </w:r>
          </w:p>
        </w:tc>
        <w:tc>
          <w:tcPr>
            <w:tcW w:w="1417" w:type="dxa"/>
            <w:vAlign w:val="center"/>
          </w:tcPr>
          <w:p w14:paraId="01178706" w14:textId="77C7450B" w:rsidR="002C0909" w:rsidRDefault="002C0909" w:rsidP="002C0909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7EA39CEF" w14:textId="32B0C031" w:rsidR="002C0909" w:rsidRDefault="002C0909" w:rsidP="002C0909">
            <w:pPr>
              <w:jc w:val="center"/>
            </w:pPr>
            <w:r>
              <w:t>[A-Z0-9\-]+</w:t>
            </w:r>
          </w:p>
        </w:tc>
        <w:tc>
          <w:tcPr>
            <w:tcW w:w="9498" w:type="dxa"/>
            <w:vAlign w:val="center"/>
          </w:tcPr>
          <w:p w14:paraId="65C88006" w14:textId="12F85110" w:rsidR="002C0909" w:rsidRPr="00943BDE" w:rsidRDefault="006B6604" w:rsidP="002C0909">
            <w:pPr>
              <w:rPr>
                <w:u w:val="single"/>
              </w:rPr>
            </w:pPr>
            <w:r>
              <w:t xml:space="preserve">Url of the </w:t>
            </w:r>
            <w:r w:rsidR="00943BDE">
              <w:t>book cover of the book</w:t>
            </w:r>
            <w:r w:rsidR="00943BDE" w:rsidRPr="003209E6">
              <w:t>.</w:t>
            </w:r>
          </w:p>
        </w:tc>
      </w:tr>
      <w:tr w:rsidR="00EA7437" w14:paraId="3D431574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6128ED66" w14:textId="64B86841" w:rsidR="00EA7437" w:rsidRDefault="00EA7437" w:rsidP="001019C0">
            <w:pPr>
              <w:jc w:val="center"/>
            </w:pPr>
            <w:r>
              <w:t>status</w:t>
            </w:r>
          </w:p>
        </w:tc>
        <w:tc>
          <w:tcPr>
            <w:tcW w:w="1417" w:type="dxa"/>
            <w:vAlign w:val="center"/>
          </w:tcPr>
          <w:p w14:paraId="7A2855F7" w14:textId="50368D4E" w:rsidR="00EA7437" w:rsidRDefault="002041C0" w:rsidP="00DA28C9">
            <w:pPr>
              <w:jc w:val="center"/>
            </w:pPr>
            <w:r>
              <w:t>Enum</w:t>
            </w:r>
          </w:p>
        </w:tc>
        <w:tc>
          <w:tcPr>
            <w:tcW w:w="1701" w:type="dxa"/>
            <w:vAlign w:val="center"/>
          </w:tcPr>
          <w:p w14:paraId="7876E4DB" w14:textId="3B1F91BF" w:rsidR="00EA7437" w:rsidRDefault="00EA7437" w:rsidP="00DA28C9">
            <w:pPr>
              <w:jc w:val="center"/>
            </w:pPr>
            <w:r>
              <w:t>[A-Z]</w:t>
            </w:r>
          </w:p>
        </w:tc>
        <w:tc>
          <w:tcPr>
            <w:tcW w:w="9498" w:type="dxa"/>
            <w:vAlign w:val="center"/>
          </w:tcPr>
          <w:p w14:paraId="043696C7" w14:textId="6EA87883" w:rsidR="00EA7437" w:rsidRPr="003D0418" w:rsidRDefault="00EA7437" w:rsidP="003D0418">
            <w:r>
              <w:t>AVAILABLE</w:t>
            </w:r>
            <w:r w:rsidR="002041C0">
              <w:t xml:space="preserve"> , UNAVAILABLE, LOANED</w:t>
            </w:r>
          </w:p>
        </w:tc>
      </w:tr>
      <w:tr w:rsidR="003D0418" w14:paraId="03861B5D" w14:textId="77777777" w:rsidTr="00E6462D">
        <w:trPr>
          <w:trHeight w:val="321"/>
        </w:trPr>
        <w:tc>
          <w:tcPr>
            <w:tcW w:w="1413" w:type="dxa"/>
            <w:vAlign w:val="center"/>
          </w:tcPr>
          <w:p w14:paraId="69A92235" w14:textId="61F29C76" w:rsidR="003D0418" w:rsidRDefault="003D0418" w:rsidP="001019C0">
            <w:pPr>
              <w:jc w:val="center"/>
            </w:pPr>
            <w:r>
              <w:t>authors</w:t>
            </w:r>
          </w:p>
        </w:tc>
        <w:tc>
          <w:tcPr>
            <w:tcW w:w="1417" w:type="dxa"/>
            <w:vAlign w:val="center"/>
          </w:tcPr>
          <w:p w14:paraId="189243DB" w14:textId="5ADC801C" w:rsidR="003D0418" w:rsidRDefault="00EA7437" w:rsidP="00DA28C9">
            <w:pPr>
              <w:jc w:val="center"/>
            </w:pPr>
            <w:r>
              <w:t>List&lt;Auhtor&gt;</w:t>
            </w:r>
          </w:p>
        </w:tc>
        <w:tc>
          <w:tcPr>
            <w:tcW w:w="1701" w:type="dxa"/>
            <w:vAlign w:val="center"/>
          </w:tcPr>
          <w:p w14:paraId="3E41D644" w14:textId="1944F4B7" w:rsidR="003D0418" w:rsidRDefault="002F5B9F" w:rsidP="00DA28C9">
            <w:pPr>
              <w:jc w:val="center"/>
            </w:pPr>
            <w:r>
              <w:t>Object</w:t>
            </w:r>
          </w:p>
        </w:tc>
        <w:tc>
          <w:tcPr>
            <w:tcW w:w="9498" w:type="dxa"/>
            <w:vAlign w:val="center"/>
          </w:tcPr>
          <w:p w14:paraId="7EC5C0E5" w14:textId="5B4A7C8C" w:rsidR="003D0418" w:rsidRPr="003D0418" w:rsidRDefault="002041C0" w:rsidP="003D0418">
            <w:r>
              <w:t xml:space="preserve">List of authors </w:t>
            </w:r>
            <w:r w:rsidR="00943BDE">
              <w:t>.</w:t>
            </w:r>
          </w:p>
        </w:tc>
      </w:tr>
    </w:tbl>
    <w:p w14:paraId="6A40C917" w14:textId="15B21711" w:rsidR="0050216D" w:rsidRDefault="00943BDE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Example </w:t>
      </w:r>
      <w:r w:rsidR="0050216D">
        <w:rPr>
          <w:rFonts w:ascii="Arial" w:hAnsi="Arial" w:cs="Arial"/>
          <w:b/>
          <w:bCs/>
        </w:rPr>
        <w:t>Request/Response</w:t>
      </w:r>
      <w:r w:rsidR="001209C3">
        <w:rPr>
          <w:rFonts w:ascii="Arial" w:hAnsi="Arial" w:cs="Arial"/>
          <w:b/>
          <w:bCs/>
        </w:rPr>
        <w:t xml:space="preserve"> </w:t>
      </w:r>
    </w:p>
    <w:p w14:paraId="526F72C3" w14:textId="79F94B03" w:rsidR="0050216D" w:rsidRPr="00617D0C" w:rsidRDefault="0050216D" w:rsidP="0050216D">
      <w:pPr>
        <w:pStyle w:val="Heading2"/>
        <w:rPr>
          <w:sz w:val="28"/>
          <w:szCs w:val="28"/>
        </w:rPr>
      </w:pPr>
    </w:p>
    <w:tbl>
      <w:tblPr>
        <w:tblStyle w:val="TableGridLight"/>
        <w:tblW w:w="1402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36"/>
        <w:gridCol w:w="5294"/>
        <w:gridCol w:w="1540"/>
        <w:gridCol w:w="5659"/>
      </w:tblGrid>
      <w:tr w:rsidR="0050216D" w14:paraId="738B3C6A" w14:textId="77777777" w:rsidTr="00E6462D">
        <w:trPr>
          <w:trHeight w:val="355"/>
        </w:trPr>
        <w:tc>
          <w:tcPr>
            <w:tcW w:w="6799" w:type="dxa"/>
            <w:gridSpan w:val="2"/>
            <w:shd w:val="clear" w:color="auto" w:fill="E7E6E6" w:themeFill="background2"/>
            <w:vAlign w:val="center"/>
          </w:tcPr>
          <w:p w14:paraId="189282E7" w14:textId="77777777" w:rsidR="0050216D" w:rsidRPr="00EF3826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7230" w:type="dxa"/>
            <w:gridSpan w:val="2"/>
            <w:shd w:val="clear" w:color="auto" w:fill="E7E6E6" w:themeFill="background2"/>
            <w:vAlign w:val="center"/>
          </w:tcPr>
          <w:p w14:paraId="47B48626" w14:textId="77777777" w:rsidR="0050216D" w:rsidRDefault="0050216D" w:rsidP="00DA28C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50216D" w14:paraId="20CF9181" w14:textId="77777777" w:rsidTr="00E6462D">
        <w:trPr>
          <w:trHeight w:val="334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999BD4" w14:textId="77777777" w:rsidR="0050216D" w:rsidRPr="00EE0543" w:rsidRDefault="0050216D" w:rsidP="00DA28C9">
            <w:pPr>
              <w:rPr>
                <w:rStyle w:val="Strong"/>
              </w:rPr>
            </w:pPr>
            <w:r w:rsidRPr="00EE0543">
              <w:rPr>
                <w:rStyle w:val="Strong"/>
              </w:rPr>
              <w:t>HTTP Mettod</w:t>
            </w:r>
          </w:p>
        </w:tc>
        <w:tc>
          <w:tcPr>
            <w:tcW w:w="5244" w:type="dxa"/>
            <w:vAlign w:val="center"/>
          </w:tcPr>
          <w:p w14:paraId="02FBEE75" w14:textId="77777777" w:rsidR="0050216D" w:rsidRPr="002C0909" w:rsidRDefault="0050216D" w:rsidP="00DA28C9">
            <w:pPr>
              <w:rPr>
                <w:rStyle w:val="Strong"/>
              </w:rPr>
            </w:pPr>
            <w:r w:rsidRPr="002C0909">
              <w:rPr>
                <w:rStyle w:val="Strong"/>
              </w:rPr>
              <w:t>GET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15F7BB33" w14:textId="77777777" w:rsidR="0050216D" w:rsidRPr="00EE0543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HTTP Status</w:t>
            </w:r>
          </w:p>
        </w:tc>
        <w:tc>
          <w:tcPr>
            <w:tcW w:w="5670" w:type="dxa"/>
            <w:vAlign w:val="center"/>
          </w:tcPr>
          <w:p w14:paraId="5BD54BF3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200 O</w:t>
            </w:r>
            <w:r w:rsidRPr="0050216D">
              <w:rPr>
                <w:rStyle w:val="Strong"/>
                <w:b w:val="0"/>
                <w:bCs w:val="0"/>
              </w:rPr>
              <w:t>K</w:t>
            </w:r>
          </w:p>
        </w:tc>
      </w:tr>
      <w:tr w:rsidR="00B4577D" w14:paraId="2AD88DD1" w14:textId="77777777" w:rsidTr="00E6462D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0DCEBD" w14:textId="77777777" w:rsidR="0050216D" w:rsidRPr="00EE0543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URL</w:t>
            </w:r>
          </w:p>
        </w:tc>
        <w:tc>
          <w:tcPr>
            <w:tcW w:w="5244" w:type="dxa"/>
            <w:vAlign w:val="center"/>
          </w:tcPr>
          <w:p w14:paraId="6AC1106F" w14:textId="6D5F6201" w:rsidR="0050216D" w:rsidRPr="002C0909" w:rsidRDefault="0050216D" w:rsidP="00DA28C9">
            <w:pPr>
              <w:rPr>
                <w:rStyle w:val="Strong"/>
                <w:b w:val="0"/>
                <w:bCs w:val="0"/>
              </w:rPr>
            </w:pPr>
            <w:r w:rsidRPr="002C0909">
              <w:rPr>
                <w:rStyle w:val="Strong"/>
                <w:b w:val="0"/>
                <w:bCs w:val="0"/>
              </w:rPr>
              <w:t>http://</w:t>
            </w:r>
            <w:r w:rsidR="002C0909" w:rsidRPr="002C0909">
              <w:rPr>
                <w:rStyle w:val="Strong"/>
                <w:b w:val="0"/>
                <w:bCs w:val="0"/>
              </w:rPr>
              <w:t>localhost:8080</w:t>
            </w:r>
            <w:r w:rsidRPr="002C0909">
              <w:rPr>
                <w:rStyle w:val="Strong"/>
                <w:b w:val="0"/>
                <w:bCs w:val="0"/>
              </w:rPr>
              <w:t>/v1/</w:t>
            </w:r>
            <w:r w:rsidR="002C0909" w:rsidRPr="002C0909">
              <w:rPr>
                <w:rStyle w:val="Strong"/>
                <w:b w:val="0"/>
                <w:bCs w:val="0"/>
              </w:rPr>
              <w:t>library</w:t>
            </w:r>
            <w:r w:rsidRPr="002C0909">
              <w:rPr>
                <w:rStyle w:val="Strong"/>
                <w:b w:val="0"/>
                <w:bCs w:val="0"/>
              </w:rPr>
              <w:t>/</w:t>
            </w:r>
            <w:r w:rsidR="00E83756" w:rsidRPr="00E83756">
              <w:rPr>
                <w:rStyle w:val="Strong"/>
                <w:b w:val="0"/>
                <w:bCs w:val="0"/>
              </w:rPr>
              <w:t>managment</w:t>
            </w:r>
            <w:r w:rsidR="00E83756">
              <w:rPr>
                <w:rStyle w:val="Strong"/>
                <w:b w:val="0"/>
                <w:bCs w:val="0"/>
              </w:rPr>
              <w:t>/</w:t>
            </w:r>
            <w:r w:rsidR="002C0909" w:rsidRPr="00E83756">
              <w:rPr>
                <w:rStyle w:val="Strong"/>
                <w:b w:val="0"/>
                <w:bCs w:val="0"/>
              </w:rPr>
              <w:t>books</w:t>
            </w:r>
            <w:r w:rsidRPr="002C0909">
              <w:rPr>
                <w:rStyle w:val="Strong"/>
                <w:b w:val="0"/>
                <w:bCs w:val="0"/>
              </w:rPr>
              <w:t>/</w:t>
            </w:r>
            <w:r w:rsidR="002C0909" w:rsidRPr="002C0909">
              <w:rPr>
                <w:rStyle w:val="Strong"/>
                <w:b w:val="0"/>
                <w:bCs w:val="0"/>
              </w:rPr>
              <w:t>255</w:t>
            </w:r>
          </w:p>
        </w:tc>
        <w:tc>
          <w:tcPr>
            <w:tcW w:w="1560" w:type="dxa"/>
            <w:shd w:val="clear" w:color="auto" w:fill="E7E6E6" w:themeFill="background2"/>
          </w:tcPr>
          <w:p w14:paraId="0BA0621F" w14:textId="77777777" w:rsidR="0050216D" w:rsidRDefault="0050216D" w:rsidP="00DA28C9">
            <w:pPr>
              <w:rPr>
                <w:rStyle w:val="Strong"/>
              </w:rPr>
            </w:pPr>
          </w:p>
        </w:tc>
        <w:tc>
          <w:tcPr>
            <w:tcW w:w="5670" w:type="dxa"/>
            <w:vAlign w:val="center"/>
          </w:tcPr>
          <w:p w14:paraId="22E0F30A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</w:p>
        </w:tc>
      </w:tr>
      <w:tr w:rsidR="00B4577D" w14:paraId="7D884D51" w14:textId="77777777" w:rsidTr="00E6462D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C553D5" w14:textId="05CF9582" w:rsidR="00E6462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244" w:type="dxa"/>
            <w:vAlign w:val="center"/>
          </w:tcPr>
          <w:p w14:paraId="3D2DE21A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accept: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  <w:tc>
          <w:tcPr>
            <w:tcW w:w="1560" w:type="dxa"/>
            <w:shd w:val="clear" w:color="auto" w:fill="E7E6E6" w:themeFill="background2"/>
          </w:tcPr>
          <w:p w14:paraId="2447E37A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670" w:type="dxa"/>
            <w:vAlign w:val="center"/>
          </w:tcPr>
          <w:p w14:paraId="74EE859A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content-type: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</w:tr>
      <w:tr w:rsidR="00B4577D" w14:paraId="58EA106E" w14:textId="77777777" w:rsidTr="00E6462D">
        <w:trPr>
          <w:trHeight w:val="629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10B1DAD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Data</w:t>
            </w:r>
          </w:p>
        </w:tc>
        <w:tc>
          <w:tcPr>
            <w:tcW w:w="5244" w:type="dxa"/>
          </w:tcPr>
          <w:p w14:paraId="527E5C6C" w14:textId="77777777" w:rsidR="0050216D" w:rsidRDefault="0050216D" w:rsidP="00DA28C9">
            <w:pPr>
              <w:rPr>
                <w:rStyle w:val="Strong"/>
                <w:b w:val="0"/>
                <w:bCs w:val="0"/>
              </w:rPr>
            </w:pPr>
          </w:p>
          <w:p w14:paraId="54AC8EB3" w14:textId="77777777" w:rsidR="00B4577D" w:rsidRPr="00B4577D" w:rsidRDefault="00B4577D" w:rsidP="00B4577D"/>
          <w:p w14:paraId="7AEB3F57" w14:textId="77777777" w:rsidR="00B4577D" w:rsidRPr="00B4577D" w:rsidRDefault="00B4577D" w:rsidP="00B4577D"/>
          <w:p w14:paraId="2DE9F666" w14:textId="77777777" w:rsidR="00B4577D" w:rsidRPr="00B4577D" w:rsidRDefault="00B4577D" w:rsidP="00B4577D"/>
          <w:p w14:paraId="039E8265" w14:textId="77777777" w:rsidR="00B4577D" w:rsidRPr="00B4577D" w:rsidRDefault="00B4577D" w:rsidP="00B4577D"/>
          <w:p w14:paraId="72FD2046" w14:textId="77777777" w:rsidR="00B4577D" w:rsidRPr="00B4577D" w:rsidRDefault="00B4577D" w:rsidP="00B4577D"/>
          <w:p w14:paraId="73CC177C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77ADEC33" w14:textId="77777777" w:rsidR="00B4577D" w:rsidRPr="00B4577D" w:rsidRDefault="00B4577D" w:rsidP="00B4577D"/>
          <w:p w14:paraId="664B5FFA" w14:textId="77777777" w:rsidR="00B4577D" w:rsidRPr="00B4577D" w:rsidRDefault="00B4577D" w:rsidP="00B4577D"/>
          <w:p w14:paraId="74ADF8F9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51354BA9" w14:textId="77777777" w:rsidR="00B4577D" w:rsidRPr="00B4577D" w:rsidRDefault="00B4577D" w:rsidP="00B4577D"/>
        </w:tc>
        <w:tc>
          <w:tcPr>
            <w:tcW w:w="1560" w:type="dxa"/>
            <w:shd w:val="clear" w:color="auto" w:fill="E7E6E6" w:themeFill="background2"/>
            <w:vAlign w:val="center"/>
          </w:tcPr>
          <w:p w14:paraId="04A47F1F" w14:textId="77777777" w:rsidR="0050216D" w:rsidRDefault="0050216D" w:rsidP="00DA28C9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670" w:type="dxa"/>
          </w:tcPr>
          <w:p w14:paraId="35AD6AE1" w14:textId="77777777" w:rsidR="0050216D" w:rsidRPr="0032767A" w:rsidRDefault="0050216D" w:rsidP="00DA28C9">
            <w:pPr>
              <w:rPr>
                <w:rStyle w:val="Strong"/>
                <w:b w:val="0"/>
                <w:bCs w:val="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F522CF" wp14:editId="2E2B3815">
                      <wp:simplePos x="0" y="0"/>
                      <wp:positionH relativeFrom="margin">
                        <wp:posOffset>182880</wp:posOffset>
                      </wp:positionH>
                      <wp:positionV relativeFrom="margin">
                        <wp:posOffset>0</wp:posOffset>
                      </wp:positionV>
                      <wp:extent cx="3238500" cy="4743450"/>
                      <wp:effectExtent l="0" t="0" r="19050" b="19050"/>
                      <wp:wrapSquare wrapText="bothSides"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0" cy="4743450"/>
                              </a:xfrm>
                              <a:prstGeom prst="roundRect">
                                <a:avLst>
                                  <a:gd name="adj" fmla="val 5039"/>
                                </a:avLst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AC844" w14:textId="77777777" w:rsidR="0050216D" w:rsidRPr="00D674EB" w:rsidRDefault="0050216D" w:rsidP="0050216D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>{</w:t>
                                  </w:r>
                                </w:p>
                                <w:p w14:paraId="06F1A7FB" w14:textId="193E63D0" w:rsidR="0050216D" w:rsidRPr="00D674EB" w:rsidRDefault="0050216D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“name”: </w:t>
                                  </w:r>
                                  <w:r w:rsidR="002F5B9F"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 w:rsidR="002F5B9F" w:rsidRPr="00EA7437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Yo, Robot</w:t>
                                  </w:r>
                                  <w:r w:rsidR="002F5B9F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”</w:t>
                                  </w:r>
                                  <w:r w:rsidR="002F5B9F"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  <w:r w:rsidR="00EA7437">
                                    <w:t>,</w:t>
                                  </w:r>
                                </w:p>
                                <w:p w14:paraId="7FC60266" w14:textId="224CF354" w:rsidR="0050216D" w:rsidRDefault="0050216D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 w:rsidR="001019C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isbn</w:t>
                                  </w: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”: </w:t>
                                  </w:r>
                                  <w:r w:rsidR="002F5B9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 w:rsidR="002F5B9F" w:rsidRPr="00EA7437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978-607-314-738-5</w:t>
                                  </w:r>
                                  <w:r w:rsidR="002F5B9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1182C900" w14:textId="7405717B" w:rsidR="00C24246" w:rsidRDefault="00C24246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“edition”: “</w:t>
                                  </w:r>
                                  <w:r w:rsidR="002F5B9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Third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6B204094" w14:textId="52A71187" w:rsidR="00C24246" w:rsidRDefault="00C24246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“editorial”: “</w:t>
                                  </w:r>
                                  <w:r w:rsidR="00EA7437" w:rsidRPr="00EA7437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Sudamericana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7D298996" w14:textId="5E1A47DF" w:rsidR="00C24246" w:rsidRDefault="00C24246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“category”: “</w:t>
                                  </w:r>
                                  <w:r w:rsidR="00EA7437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Third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6D388A61" w14:textId="413AE1CE" w:rsidR="00C24246" w:rsidRDefault="00C24246" w:rsidP="0050216D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“language”: “</w:t>
                                  </w:r>
                                  <w:r w:rsidR="002F5B9F" w:rsidRPr="002F5B9F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Spanish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3C051318" w14:textId="30F789FF" w:rsidR="00C24246" w:rsidRDefault="00C24246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“bookcover”: “</w:t>
                                  </w:r>
                                  <w:r w:rsidR="002F5B9F" w:rsidRPr="002F5B9F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https://encryptedtbn0.gstatic.com/images?q=tbn%3AANd9GcS3C3kg3iT7KzUofJCV1A38PX89PJfo2IWC0xRsd2kzx_M3TGzdMJEdcmPwapM&amp;usqp=CAc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1A3D29A0" w14:textId="43505230" w:rsidR="00C24246" w:rsidRDefault="00C24246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“status”: “</w:t>
                                  </w:r>
                                  <w:r w:rsidR="002F5B9F" w:rsidRPr="002F5B9F"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AVAILABLE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</w:t>
                                  </w:r>
                                  <w:r w:rsidR="00EA7437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087CA88A" w14:textId="77777777" w:rsidR="00EA7437" w:rsidRDefault="00C24246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“authors”:</w:t>
                                  </w:r>
                                  <w:r w:rsidR="0070204E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</w:t>
                                  </w:r>
                                </w:p>
                                <w:p w14:paraId="66C5D7B9" w14:textId="1963107F" w:rsidR="00C24246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[</w:t>
                                  </w:r>
                                </w:p>
                                <w:p w14:paraId="47D36DEF" w14:textId="33BCFC5C" w:rsidR="00EA7437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   {</w:t>
                                  </w:r>
                                </w:p>
                                <w:p w14:paraId="019056EA" w14:textId="152D4218" w:rsidR="00EA7437" w:rsidRDefault="00EA7437" w:rsidP="00EA7437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“id”: 5,</w:t>
                                  </w:r>
                                </w:p>
                                <w:p w14:paraId="26D12FA9" w14:textId="1A00A101" w:rsidR="00EA7437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  <w:t xml:space="preserve"> “name”: “Isaac”,</w:t>
                                  </w:r>
                                </w:p>
                                <w:p w14:paraId="780C9EB4" w14:textId="4B13439D" w:rsidR="002F5B9F" w:rsidRDefault="00EA7437" w:rsidP="002F5B9F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  <w:t xml:space="preserve"> “lastName”: “Asimov”,</w:t>
                                  </w:r>
                                </w:p>
                                <w:p w14:paraId="782FD155" w14:textId="0C34E3E6" w:rsidR="00EA7437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ab/>
                                    <w:t xml:space="preserve"> “nationality”:</w:t>
                                  </w:r>
                                  <w:r w:rsidR="002F5B9F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“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Russian”</w:t>
                                  </w:r>
                                </w:p>
                                <w:p w14:paraId="23627FA6" w14:textId="0E533252" w:rsidR="00EA7437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   }</w:t>
                                  </w:r>
                                </w:p>
                                <w:p w14:paraId="5E75184F" w14:textId="4D328336" w:rsidR="00EA7437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</w:p>
                                <w:p w14:paraId="25E099C4" w14:textId="3477C44D" w:rsidR="00EA7437" w:rsidRPr="00D674EB" w:rsidRDefault="00EA7437" w:rsidP="00C24246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]</w:t>
                                  </w:r>
                                </w:p>
                                <w:p w14:paraId="27EB23BA" w14:textId="77777777" w:rsidR="0050216D" w:rsidRPr="00D674EB" w:rsidRDefault="0050216D" w:rsidP="0050216D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</w:pPr>
                                  <w:r w:rsidRPr="00D674EB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F522CF" id="Rectangle: Rounded Corners 8" o:spid="_x0000_s1026" style="position:absolute;margin-left:14.4pt;margin-top:0;width:255pt;height:37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" fillcolor="white [3201]" strokecolor="#a5a5a5 [3206]" strokeweight="1pt">
                      <v:stroke joinstyle="miter"/>
                      <v:textbox>
                        <w:txbxContent>
                          <w:p w14:paraId="234AC844" w14:textId="77777777" w:rsidR="0050216D" w:rsidRPr="00D674EB" w:rsidRDefault="0050216D" w:rsidP="0050216D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</w:p>
                          <w:p w14:paraId="06F1A7FB" w14:textId="193E63D0" w:rsidR="0050216D" w:rsidRPr="00D674EB" w:rsidRDefault="0050216D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“name”: </w:t>
                            </w:r>
                            <w:r w:rsidR="002F5B9F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2F5B9F" w:rsidRPr="00EA7437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Yo, Robot</w:t>
                            </w:r>
                            <w:r w:rsidR="002F5B9F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”</w:t>
                            </w:r>
                            <w:r w:rsidR="002F5B9F"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  <w:r w:rsidR="00EA7437">
                              <w:t>,</w:t>
                            </w:r>
                          </w:p>
                          <w:p w14:paraId="7FC60266" w14:textId="224CF354" w:rsidR="0050216D" w:rsidRDefault="0050216D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1019C0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isbn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”: </w:t>
                            </w:r>
                            <w:r w:rsidR="002F5B9F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 w:rsidR="002F5B9F" w:rsidRPr="00EA7437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978-607-314-738-5</w:t>
                            </w:r>
                            <w:r w:rsidR="002F5B9F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1182C900" w14:textId="7405717B" w:rsidR="00C24246" w:rsidRDefault="00C24246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“edition”: “</w:t>
                            </w:r>
                            <w:r w:rsidR="002F5B9F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Third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6B204094" w14:textId="52A71187" w:rsidR="00C24246" w:rsidRDefault="00C24246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“editorial”: “</w:t>
                            </w:r>
                            <w:r w:rsidR="00EA7437" w:rsidRPr="00EA7437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Sudamericana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7D298996" w14:textId="5E1A47DF" w:rsidR="00C24246" w:rsidRDefault="00C24246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“category”: “</w:t>
                            </w:r>
                            <w:r w:rsidR="00EA7437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Third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6D388A61" w14:textId="413AE1CE" w:rsidR="00C24246" w:rsidRDefault="00C24246" w:rsidP="0050216D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“language”: “</w:t>
                            </w:r>
                            <w:r w:rsidR="002F5B9F" w:rsidRPr="002F5B9F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Spanish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3C051318" w14:textId="30F789FF" w:rsidR="00C24246" w:rsidRDefault="00C24246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“bookcover”: “</w:t>
                            </w:r>
                            <w:r w:rsidR="002F5B9F" w:rsidRPr="002F5B9F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https://encryptedtbn0.gstatic.com/images?q=tbn%3AANd9GcS3C3kg3iT7KzUofJCV1A38PX89PJfo2IWC0xRsd2kzx_M3TGzdMJEdcmPwapM&amp;usqp=CAc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14:paraId="1A3D29A0" w14:textId="43505230" w:rsidR="00C24246" w:rsidRDefault="00C24246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“status”: “</w:t>
                            </w:r>
                            <w:r w:rsidR="002F5B9F" w:rsidRPr="002F5B9F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AVAILABLE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</w:t>
                            </w:r>
                            <w:r w:rsidR="00EA7437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14:paraId="087CA88A" w14:textId="77777777" w:rsidR="00EA7437" w:rsidRDefault="00C24246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“authors”:</w:t>
                            </w:r>
                            <w:r w:rsidR="0070204E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</w:t>
                            </w:r>
                          </w:p>
                          <w:p w14:paraId="66C5D7B9" w14:textId="1963107F" w:rsidR="00C24246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[</w:t>
                            </w:r>
                          </w:p>
                          <w:p w14:paraId="47D36DEF" w14:textId="33BCFC5C" w:rsidR="00EA7437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   {</w:t>
                            </w:r>
                          </w:p>
                          <w:p w14:paraId="019056EA" w14:textId="152D4218" w:rsidR="00EA7437" w:rsidRDefault="00EA7437" w:rsidP="00EA7437">
                            <w:pPr>
                              <w:spacing w:after="0"/>
                              <w:ind w:left="144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“id”: 5,</w:t>
                            </w:r>
                          </w:p>
                          <w:p w14:paraId="26D12FA9" w14:textId="1A00A101" w:rsidR="00EA7437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  <w:t xml:space="preserve"> “name”: “Isaac”,</w:t>
                            </w:r>
                          </w:p>
                          <w:p w14:paraId="780C9EB4" w14:textId="4B13439D" w:rsidR="002F5B9F" w:rsidRDefault="00EA7437" w:rsidP="002F5B9F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  <w:t xml:space="preserve"> “lastName”: “Asimov”,</w:t>
                            </w:r>
                          </w:p>
                          <w:p w14:paraId="782FD155" w14:textId="0C34E3E6" w:rsidR="00EA7437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ab/>
                              <w:t xml:space="preserve"> “nationality”:</w:t>
                            </w:r>
                            <w:r w:rsidR="002F5B9F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Russian”</w:t>
                            </w:r>
                          </w:p>
                          <w:p w14:paraId="23627FA6" w14:textId="0E533252" w:rsidR="00EA7437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   }</w:t>
                            </w:r>
                          </w:p>
                          <w:p w14:paraId="5E75184F" w14:textId="4D328336" w:rsidR="00EA7437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</w:p>
                          <w:p w14:paraId="25E099C4" w14:textId="3477C44D" w:rsidR="00EA7437" w:rsidRPr="00D674EB" w:rsidRDefault="00EA7437" w:rsidP="00C24246">
                            <w:pPr>
                              <w:spacing w:after="0"/>
                              <w:ind w:left="72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]</w:t>
                            </w:r>
                          </w:p>
                          <w:p w14:paraId="27EB23BA" w14:textId="77777777" w:rsidR="0050216D" w:rsidRPr="00D674EB" w:rsidRDefault="0050216D" w:rsidP="0050216D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</w:p>
        </w:tc>
      </w:tr>
    </w:tbl>
    <w:p w14:paraId="7C85B375" w14:textId="77777777" w:rsidR="00D8101A" w:rsidRDefault="00D8101A" w:rsidP="003D0418">
      <w:pPr>
        <w:pStyle w:val="Heading1"/>
        <w:rPr>
          <w:rFonts w:ascii="Arial" w:hAnsi="Arial" w:cs="Arial"/>
          <w:b/>
          <w:bCs/>
        </w:rPr>
      </w:pPr>
    </w:p>
    <w:p w14:paraId="275E82A8" w14:textId="77777777" w:rsidR="00FD5EC3" w:rsidRDefault="00FD5EC3" w:rsidP="003D0418">
      <w:pPr>
        <w:pStyle w:val="Heading1"/>
        <w:rPr>
          <w:rFonts w:ascii="Arial" w:hAnsi="Arial" w:cs="Arial"/>
          <w:b/>
          <w:bCs/>
        </w:rPr>
      </w:pPr>
    </w:p>
    <w:p w14:paraId="39CF94B2" w14:textId="7C5C1D50" w:rsidR="003D0418" w:rsidRDefault="003D0418" w:rsidP="003D0418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Error Response</w:t>
      </w:r>
    </w:p>
    <w:p w14:paraId="6B8838F8" w14:textId="6C45AB69" w:rsidR="003D0418" w:rsidRDefault="003D0418" w:rsidP="003D0418">
      <w:pPr>
        <w:pStyle w:val="Heading3"/>
      </w:pPr>
      <w:r w:rsidRPr="00617D0C">
        <w:rPr>
          <w:b/>
          <w:bCs/>
        </w:rPr>
        <w:t>Code:</w:t>
      </w:r>
      <w:r>
        <w:t xml:space="preserve"> 404 NOT FOUND</w:t>
      </w:r>
    </w:p>
    <w:p w14:paraId="63FE66CC" w14:textId="03AF6612" w:rsidR="003D0418" w:rsidRPr="003D0418" w:rsidRDefault="003D0418" w:rsidP="003D0418">
      <w:pPr>
        <w:pStyle w:val="Heading3"/>
        <w:rPr>
          <w:b/>
          <w:bCs/>
        </w:rPr>
      </w:pPr>
      <w:r w:rsidRPr="00617D0C">
        <w:rPr>
          <w:b/>
          <w:bCs/>
        </w:rPr>
        <w:t>Code:</w:t>
      </w:r>
      <w:r>
        <w:t xml:space="preserve"> 500 Internal server error</w:t>
      </w:r>
    </w:p>
    <w:p w14:paraId="40E9C8A5" w14:textId="0223C320" w:rsidR="003D0418" w:rsidRPr="003D0418" w:rsidRDefault="00FD5EC3" w:rsidP="003D0418">
      <w:pPr>
        <w:pStyle w:val="Heading3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48113" wp14:editId="4A18CF54">
                <wp:simplePos x="0" y="0"/>
                <wp:positionH relativeFrom="margin">
                  <wp:posOffset>-137795</wp:posOffset>
                </wp:positionH>
                <wp:positionV relativeFrom="margin">
                  <wp:posOffset>2680335</wp:posOffset>
                </wp:positionV>
                <wp:extent cx="8858250" cy="400050"/>
                <wp:effectExtent l="0" t="0" r="19050" b="19050"/>
                <wp:wrapSquare wrapText="bothSides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A90A8" w14:textId="77777777" w:rsidR="0050216D" w:rsidRPr="00D674EB" w:rsidRDefault="0050216D" w:rsidP="0050216D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code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500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message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Unhandled exception in service” 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48113" id="Rectangle: Rounded Corners 10" o:spid="_x0000_s1027" style="position:absolute;margin-left:-10.85pt;margin-top:211.05pt;width:697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" fillcolor="white [3201]" strokecolor="#a5a5a5 [3206]" strokeweight="1pt">
                <v:stroke joinstyle="miter"/>
                <v:textbox>
                  <w:txbxContent>
                    <w:p w14:paraId="32BA90A8" w14:textId="77777777" w:rsidR="0050216D" w:rsidRPr="00D674EB" w:rsidRDefault="0050216D" w:rsidP="0050216D">
                      <w:pPr>
                        <w:spacing w:after="0"/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</w:pP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  <w:t>{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code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500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”,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message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Unhandled exception in service” 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E2CAB" wp14:editId="4F40432F">
                <wp:simplePos x="0" y="0"/>
                <wp:positionH relativeFrom="margin">
                  <wp:posOffset>-133350</wp:posOffset>
                </wp:positionH>
                <wp:positionV relativeFrom="margin">
                  <wp:posOffset>2065020</wp:posOffset>
                </wp:positionV>
                <wp:extent cx="8858250" cy="400050"/>
                <wp:effectExtent l="0" t="0" r="19050" b="19050"/>
                <wp:wrapSquare wrapText="bothSides"/>
                <wp:docPr id="7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400050"/>
                        </a:xfrm>
                        <a:prstGeom prst="roundRect">
                          <a:avLst>
                            <a:gd name="adj" fmla="val 503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3DE7" w14:textId="77777777" w:rsidR="003D0418" w:rsidRPr="00D674EB" w:rsidRDefault="003D0418" w:rsidP="003D0418">
                            <w:pPr>
                              <w:spacing w:after="0"/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</w:pP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{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code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404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”,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message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</w:t>
                            </w:r>
                            <w:r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Not Found” </w:t>
                            </w:r>
                            <w:r w:rsidRPr="00D674EB">
                              <w:rPr>
                                <w:rStyle w:val="SubtleEmphasis"/>
                                <w:rFonts w:ascii="Consolas" w:hAnsi="Consolas"/>
                                <w:i w:val="0"/>
                                <w:i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E2CAB" id="Rectangle: Rounded Corners 11" o:spid="_x0000_s1028" style="position:absolute;margin-left:-10.5pt;margin-top:162.6pt;width:697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" fillcolor="white [3201]" strokecolor="#a5a5a5 [3206]" strokeweight="1pt">
                <v:stroke joinstyle="miter"/>
                <v:textbox>
                  <w:txbxContent>
                    <w:p w14:paraId="1BAC3DE7" w14:textId="77777777" w:rsidR="003D0418" w:rsidRPr="00D674EB" w:rsidRDefault="003D0418" w:rsidP="003D0418">
                      <w:pPr>
                        <w:spacing w:after="0"/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</w:pP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  <w:t>{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code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404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”,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message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>”: “</w:t>
                      </w:r>
                      <w:r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  <w:color w:val="1F4E79" w:themeColor="accent5" w:themeShade="80"/>
                        </w:rPr>
                        <w:t xml:space="preserve">Not Found” </w:t>
                      </w:r>
                      <w:r w:rsidRPr="00D674EB">
                        <w:rPr>
                          <w:rStyle w:val="SubtleEmphasis"/>
                          <w:rFonts w:ascii="Consolas" w:hAnsi="Consolas"/>
                          <w:i w:val="0"/>
                          <w:iCs w:val="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3D0418" w:rsidRPr="003D0418" w:rsidSect="00617D0C"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40"/>
    <w:rsid w:val="00073D40"/>
    <w:rsid w:val="001019C0"/>
    <w:rsid w:val="001209C3"/>
    <w:rsid w:val="002041C0"/>
    <w:rsid w:val="00261763"/>
    <w:rsid w:val="002C0909"/>
    <w:rsid w:val="002F5B9F"/>
    <w:rsid w:val="003209E6"/>
    <w:rsid w:val="0032767A"/>
    <w:rsid w:val="003D0418"/>
    <w:rsid w:val="00493F37"/>
    <w:rsid w:val="0050216D"/>
    <w:rsid w:val="00502EF1"/>
    <w:rsid w:val="00617D0C"/>
    <w:rsid w:val="006432A6"/>
    <w:rsid w:val="00653094"/>
    <w:rsid w:val="006B3475"/>
    <w:rsid w:val="006B6604"/>
    <w:rsid w:val="0070204E"/>
    <w:rsid w:val="00752B80"/>
    <w:rsid w:val="007A6B58"/>
    <w:rsid w:val="008B74CC"/>
    <w:rsid w:val="00943BDE"/>
    <w:rsid w:val="00974B49"/>
    <w:rsid w:val="009A6378"/>
    <w:rsid w:val="00A55FDB"/>
    <w:rsid w:val="00A747AD"/>
    <w:rsid w:val="00A926D6"/>
    <w:rsid w:val="00B07409"/>
    <w:rsid w:val="00B4577D"/>
    <w:rsid w:val="00B61529"/>
    <w:rsid w:val="00BC3B4B"/>
    <w:rsid w:val="00C24246"/>
    <w:rsid w:val="00CA11A6"/>
    <w:rsid w:val="00D62FFA"/>
    <w:rsid w:val="00D674EB"/>
    <w:rsid w:val="00D8101A"/>
    <w:rsid w:val="00DC2A08"/>
    <w:rsid w:val="00E6462D"/>
    <w:rsid w:val="00E65658"/>
    <w:rsid w:val="00E6711C"/>
    <w:rsid w:val="00E83756"/>
    <w:rsid w:val="00E87340"/>
    <w:rsid w:val="00EA7437"/>
    <w:rsid w:val="00EE0543"/>
    <w:rsid w:val="00EF3826"/>
    <w:rsid w:val="00FD5EC3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1F65"/>
  <w15:chartTrackingRefBased/>
  <w15:docId w15:val="{27ED04DB-06A5-4BA1-B49D-63EF7B2A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382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F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8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F38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EF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7D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7D0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DC2A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.munoz\Downloads\RES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3F63B-0456-4A69-BFA7-435E559F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REST-Template.dotx</Template>
  <TotalTime>6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rolon</dc:creator>
  <cp:keywords/>
  <dc:description/>
  <cp:lastModifiedBy>Christian Alonso De La Mora Muoz</cp:lastModifiedBy>
  <cp:revision>5</cp:revision>
  <cp:lastPrinted>2020-03-31T19:46:00Z</cp:lastPrinted>
  <dcterms:created xsi:type="dcterms:W3CDTF">2020-04-03T00:20:00Z</dcterms:created>
  <dcterms:modified xsi:type="dcterms:W3CDTF">2020-04-06T18:10:00Z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0a55c3e1-31db-428f-9193-e1dbf740ebbc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